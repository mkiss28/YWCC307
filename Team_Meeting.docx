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3F5DE698" w14:textId="77777777" w:rsidTr="001E0877">
        <w:tc>
          <w:tcPr>
            <w:tcW w:w="7650" w:type="dxa"/>
          </w:tcPr>
          <w:p w14:paraId="18A3DD36" w14:textId="77777777" w:rsidR="002B2D13" w:rsidRPr="00D60069" w:rsidRDefault="00454DAF">
            <w:pPr>
              <w:pStyle w:val="Title"/>
            </w:pPr>
            <w:sdt>
              <w:sdtPr>
                <w:id w:val="-1086378735"/>
                <w:placeholder>
                  <w:docPart w:val="22B305CE88024C58A5A2BDE89C406D1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16A2254" w14:textId="4D6DD3E7" w:rsidR="00D62E01" w:rsidRPr="00D60069" w:rsidRDefault="00F04FC4">
            <w:pPr>
              <w:pStyle w:val="Heading3"/>
            </w:pPr>
            <w:r>
              <w:t>04/14/2022</w:t>
            </w:r>
          </w:p>
          <w:p w14:paraId="3FB3D5D2" w14:textId="74E6F40E" w:rsidR="00D62E01" w:rsidRPr="00D60069" w:rsidRDefault="00F04FC4">
            <w:pPr>
              <w:pStyle w:val="Heading3"/>
            </w:pPr>
            <w:r>
              <w:t>5:30 pm</w:t>
            </w:r>
          </w:p>
          <w:p w14:paraId="711EA2F1" w14:textId="5B95ECA5" w:rsidR="002B2D13" w:rsidRPr="00D60069" w:rsidRDefault="00F04FC4" w:rsidP="00D62E01">
            <w:pPr>
              <w:pStyle w:val="Heading3"/>
            </w:pPr>
            <w:r>
              <w:t>Remote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3944C3B7" w14:textId="77777777" w:rsidTr="00E048B4">
        <w:sdt>
          <w:sdtPr>
            <w:id w:val="834805806"/>
            <w:placeholder>
              <w:docPart w:val="5FD52F4EF25146D79A4A40AD0C2635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1064368E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F8D9730" w14:textId="52A51104" w:rsidR="002B2D13" w:rsidRPr="00D60069" w:rsidRDefault="00F04FC4" w:rsidP="00D60069">
            <w:pPr>
              <w:spacing w:after="80"/>
            </w:pPr>
            <w:r>
              <w:t>Miten Patel</w:t>
            </w:r>
          </w:p>
        </w:tc>
        <w:tc>
          <w:tcPr>
            <w:tcW w:w="1779" w:type="dxa"/>
            <w:tcMar>
              <w:top w:w="144" w:type="dxa"/>
            </w:tcMar>
          </w:tcPr>
          <w:p w14:paraId="25EDEFB8" w14:textId="77777777" w:rsidR="002B2D13" w:rsidRPr="00D60069" w:rsidRDefault="00454DAF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88C84816F664C8E99F4A9D7836FA04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412333F" w14:textId="1CC6AF41" w:rsidR="002B2D13" w:rsidRPr="00D60069" w:rsidRDefault="00F04FC4" w:rsidP="00D60069">
            <w:pPr>
              <w:spacing w:after="80"/>
            </w:pPr>
            <w:r>
              <w:t>Discussion</w:t>
            </w:r>
          </w:p>
        </w:tc>
      </w:tr>
      <w:tr w:rsidR="002B2D13" w:rsidRPr="00D60069" w14:paraId="4FCFD6B2" w14:textId="77777777" w:rsidTr="00E048B4">
        <w:sdt>
          <w:sdtPr>
            <w:id w:val="-906145096"/>
            <w:placeholder>
              <w:docPart w:val="F15D22D0CFD748D88DA3031D9FBC54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1E15166E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2A0A305C" w14:textId="14A98623" w:rsidR="002B2D13" w:rsidRPr="00D60069" w:rsidRDefault="00F04FC4" w:rsidP="00D60069">
            <w:pPr>
              <w:spacing w:after="80"/>
            </w:pPr>
            <w:proofErr w:type="spellStart"/>
            <w:r w:rsidRPr="00F04FC4">
              <w:t>Dharshini</w:t>
            </w:r>
            <w:proofErr w:type="spellEnd"/>
            <w:r w:rsidRPr="00F04FC4">
              <w:t xml:space="preserve"> Saravanan</w:t>
            </w:r>
          </w:p>
        </w:tc>
        <w:tc>
          <w:tcPr>
            <w:tcW w:w="1779" w:type="dxa"/>
          </w:tcPr>
          <w:p w14:paraId="63EE0E50" w14:textId="77777777" w:rsidR="002B2D13" w:rsidRPr="00D60069" w:rsidRDefault="00454DAF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06160124C8C0417DB8BAFC40E6CB13A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3EA80B8C" w14:textId="469EDAAA" w:rsidR="002B2D13" w:rsidRPr="00D60069" w:rsidRDefault="00F04FC4" w:rsidP="00D60069">
            <w:pPr>
              <w:spacing w:after="80"/>
            </w:pPr>
            <w:proofErr w:type="spellStart"/>
            <w:r>
              <w:t>Meciel</w:t>
            </w:r>
            <w:proofErr w:type="spellEnd"/>
            <w:r>
              <w:t xml:space="preserve"> </w:t>
            </w:r>
            <w:proofErr w:type="spellStart"/>
            <w:r>
              <w:t>Guisihan</w:t>
            </w:r>
            <w:proofErr w:type="spellEnd"/>
          </w:p>
        </w:tc>
      </w:tr>
      <w:tr w:rsidR="002B2D13" w:rsidRPr="00D60069" w14:paraId="752543DD" w14:textId="77777777" w:rsidTr="00E048B4">
        <w:tc>
          <w:tcPr>
            <w:tcW w:w="1946" w:type="dxa"/>
          </w:tcPr>
          <w:p w14:paraId="736C4686" w14:textId="77777777" w:rsidR="002B2D13" w:rsidRPr="00D60069" w:rsidRDefault="00454DAF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4E8AB2090F6C40828DE6E0AC3E85C01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BDA770C" w14:textId="1A5AE0DA" w:rsidR="002B2D13" w:rsidRPr="00D60069" w:rsidRDefault="00F04FC4" w:rsidP="00D60069">
            <w:pPr>
              <w:spacing w:after="80"/>
            </w:pPr>
            <w:r>
              <w:t>Michael Kiss</w:t>
            </w:r>
          </w:p>
        </w:tc>
        <w:tc>
          <w:tcPr>
            <w:tcW w:w="1779" w:type="dxa"/>
          </w:tcPr>
          <w:p w14:paraId="2715BE49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0831AF78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F04FC4" w:rsidRPr="00D60069" w14:paraId="5788DA8F" w14:textId="77777777" w:rsidTr="00E048B4">
        <w:tc>
          <w:tcPr>
            <w:tcW w:w="1980" w:type="dxa"/>
            <w:tcMar>
              <w:top w:w="144" w:type="dxa"/>
            </w:tcMar>
          </w:tcPr>
          <w:p w14:paraId="31A97B1C" w14:textId="77777777" w:rsidR="00F04FC4" w:rsidRPr="00D60069" w:rsidRDefault="00F04FC4" w:rsidP="00F04FC4">
            <w:pPr>
              <w:pStyle w:val="Heading2"/>
            </w:pPr>
            <w:sdt>
              <w:sdtPr>
                <w:id w:val="1643469904"/>
                <w:placeholder>
                  <w:docPart w:val="9E50AFCD02E44E168919572590ADA9F4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4DE4A488" w14:textId="7B4FE463" w:rsidR="00F04FC4" w:rsidRPr="00D60069" w:rsidRDefault="00F04FC4" w:rsidP="00F04FC4">
            <w:r>
              <w:t>Miten Patel</w:t>
            </w:r>
            <w:r>
              <w:t>,</w:t>
            </w:r>
            <w:r w:rsidRPr="00F04FC4">
              <w:t xml:space="preserve"> </w:t>
            </w:r>
            <w:proofErr w:type="spellStart"/>
            <w:r w:rsidRPr="00F04FC4">
              <w:t>Dharshini</w:t>
            </w:r>
            <w:proofErr w:type="spellEnd"/>
            <w:r w:rsidRPr="00F04FC4">
              <w:t xml:space="preserve"> Saravanan</w:t>
            </w:r>
            <w:r>
              <w:t xml:space="preserve">, </w:t>
            </w:r>
            <w:proofErr w:type="spellStart"/>
            <w:r>
              <w:t>Meciel</w:t>
            </w:r>
            <w:proofErr w:type="spellEnd"/>
            <w:r>
              <w:t xml:space="preserve"> </w:t>
            </w:r>
            <w:proofErr w:type="spellStart"/>
            <w:r>
              <w:t>Guisihan</w:t>
            </w:r>
            <w:proofErr w:type="spellEnd"/>
            <w:r>
              <w:t xml:space="preserve">, </w:t>
            </w:r>
            <w:r>
              <w:t>Michael Kiss</w:t>
            </w:r>
          </w:p>
        </w:tc>
      </w:tr>
      <w:tr w:rsidR="00F04FC4" w:rsidRPr="00D60069" w14:paraId="24B2CE73" w14:textId="77777777" w:rsidTr="00E048B4">
        <w:tc>
          <w:tcPr>
            <w:tcW w:w="1980" w:type="dxa"/>
          </w:tcPr>
          <w:p w14:paraId="38358208" w14:textId="77777777" w:rsidR="00F04FC4" w:rsidRPr="00D60069" w:rsidRDefault="00F04FC4" w:rsidP="00F04FC4">
            <w:pPr>
              <w:pStyle w:val="Heading2"/>
            </w:pPr>
            <w:sdt>
              <w:sdtPr>
                <w:id w:val="-1255275818"/>
                <w:placeholder>
                  <w:docPart w:val="416CD4A7A1AE4E54A6030F6818DD0584"/>
                </w:placeholder>
                <w:temporary/>
                <w:showingPlcHdr/>
                <w15:appearance w15:val="hidden"/>
              </w:sdtPr>
              <w:sdtContent>
                <w:r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77CA3DD3" w14:textId="514F8293" w:rsidR="00F04FC4" w:rsidRPr="00D60069" w:rsidRDefault="00F04FC4" w:rsidP="00F04FC4">
            <w:r>
              <w:t>Team Project Prompt #5</w:t>
            </w:r>
          </w:p>
        </w:tc>
      </w:tr>
      <w:tr w:rsidR="00F04FC4" w:rsidRPr="00D60069" w14:paraId="47D136C3" w14:textId="77777777" w:rsidTr="00E048B4">
        <w:tc>
          <w:tcPr>
            <w:tcW w:w="1980" w:type="dxa"/>
          </w:tcPr>
          <w:p w14:paraId="7AA6E2EC" w14:textId="77777777" w:rsidR="00F04FC4" w:rsidRPr="00D60069" w:rsidRDefault="00F04FC4" w:rsidP="00F04FC4">
            <w:pPr>
              <w:pStyle w:val="Heading2"/>
            </w:pPr>
            <w:sdt>
              <w:sdtPr>
                <w:id w:val="681237791"/>
                <w:placeholder>
                  <w:docPart w:val="CFBE8A3CAD0243C68C94DB10B9B73F25"/>
                </w:placeholder>
                <w:temporary/>
                <w:showingPlcHdr/>
                <w15:appearance w15:val="hidden"/>
              </w:sdtPr>
              <w:sdtContent>
                <w:r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6F5C6D12" w14:textId="0015ACAE" w:rsidR="00F04FC4" w:rsidRPr="00D60069" w:rsidRDefault="00F04FC4" w:rsidP="00F04FC4">
            <w:r>
              <w:t>Laptop and notetaking device</w:t>
            </w:r>
          </w:p>
        </w:tc>
      </w:tr>
    </w:tbl>
    <w:p w14:paraId="402EADFB" w14:textId="4486CAAB" w:rsidR="002B2D13" w:rsidRPr="00D60069" w:rsidRDefault="00F04FC4" w:rsidP="00F04FC4">
      <w:pPr>
        <w:pStyle w:val="Heading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30 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837E576" w14:textId="77777777" w:rsidTr="00D62E01">
        <w:tc>
          <w:tcPr>
            <w:tcW w:w="1620" w:type="dxa"/>
          </w:tcPr>
          <w:bookmarkStart w:id="0" w:name="MinuteTopicSection"/>
          <w:bookmarkStart w:id="1" w:name="MinuteItems"/>
          <w:bookmarkEnd w:id="1"/>
          <w:p w14:paraId="59D5598A" w14:textId="77777777" w:rsidR="002B2D13" w:rsidRPr="00D60069" w:rsidRDefault="00454DAF">
            <w:pPr>
              <w:pStyle w:val="Heading2"/>
            </w:pPr>
            <w:sdt>
              <w:sdtPr>
                <w:id w:val="90904773"/>
                <w:placeholder>
                  <w:docPart w:val="0C52E94F64244D4BB00FAF53FF31D69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8D8D76D" w14:textId="6341461A" w:rsidR="002B2D13" w:rsidRPr="00D60069" w:rsidRDefault="00095EF0">
            <w:r>
              <w:t>Where do you store Bitcoins?</w:t>
            </w:r>
          </w:p>
        </w:tc>
        <w:tc>
          <w:tcPr>
            <w:tcW w:w="1324" w:type="dxa"/>
          </w:tcPr>
          <w:p w14:paraId="61CD57B2" w14:textId="77777777" w:rsidR="002B2D13" w:rsidRPr="00D60069" w:rsidRDefault="00454DAF">
            <w:pPr>
              <w:pStyle w:val="Heading2"/>
            </w:pPr>
            <w:sdt>
              <w:sdtPr>
                <w:id w:val="1737199064"/>
                <w:placeholder>
                  <w:docPart w:val="A0AA7E0079C4488891900FE057A03A9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DAA4579" w14:textId="7E7B3339" w:rsidR="002B2D13" w:rsidRPr="00D60069" w:rsidRDefault="00095EF0">
            <w:r>
              <w:t>Michael Kiss</w:t>
            </w:r>
          </w:p>
        </w:tc>
      </w:tr>
    </w:tbl>
    <w:p w14:paraId="7DE09285" w14:textId="5A2B3D78" w:rsidR="006205DE" w:rsidRDefault="006205DE">
      <w:pPr>
        <w:pStyle w:val="Heading4"/>
      </w:pPr>
      <w:r>
        <w:t>Discussion:</w:t>
      </w:r>
    </w:p>
    <w:p w14:paraId="47E1FF42" w14:textId="16BD5E82" w:rsidR="00095EF0" w:rsidRPr="00095EF0" w:rsidRDefault="00095EF0">
      <w:pPr>
        <w:pStyle w:val="Heading4"/>
        <w:rPr>
          <w:b w:val="0"/>
          <w:bCs/>
        </w:rPr>
      </w:pPr>
      <w:r w:rsidRPr="00095EF0">
        <w:rPr>
          <w:b w:val="0"/>
          <w:bCs/>
        </w:rPr>
        <w:t xml:space="preserve">  Bitcoins are stored in what are called wallets. A wallet is a randomly generated string of numbers and consist of two parts: the public key and private key.</w:t>
      </w:r>
    </w:p>
    <w:p w14:paraId="34771790" w14:textId="77777777" w:rsidR="006205DE" w:rsidRPr="006205DE" w:rsidRDefault="006205DE">
      <w:pPr>
        <w:pStyle w:val="Heading4"/>
      </w:pPr>
    </w:p>
    <w:p w14:paraId="41E86122" w14:textId="77777777" w:rsidR="002B2D13" w:rsidRPr="00D60069" w:rsidRDefault="00454DAF">
      <w:pPr>
        <w:pStyle w:val="Heading4"/>
      </w:pPr>
      <w:sdt>
        <w:sdtPr>
          <w:id w:val="1574465788"/>
          <w:placeholder>
            <w:docPart w:val="C8DC3D9F1D404CFF8DCFD83D9948FE16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0AE32887" w14:textId="61A473A7" w:rsidR="002B2D13" w:rsidRPr="00D60069" w:rsidRDefault="002B2D13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347FACF0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479667FC" w14:textId="77777777" w:rsidR="002B2D13" w:rsidRPr="00D60069" w:rsidRDefault="00454DAF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F7671B5507F54C518B8FBFBE2EACA5C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701FF713" w14:textId="77777777" w:rsidR="002B2D13" w:rsidRPr="00D60069" w:rsidRDefault="00454DAF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E809176A9067459C95E13B36E62822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15568D84" w14:textId="77777777" w:rsidR="002B2D13" w:rsidRPr="00D60069" w:rsidRDefault="00454DAF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B5DF0A3C5E9543138AA789972A4D40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E94986" w:rsidRPr="00D60069" w14:paraId="5C1ABD9A" w14:textId="77777777" w:rsidTr="00D60069">
        <w:tc>
          <w:tcPr>
            <w:tcW w:w="5310" w:type="dxa"/>
          </w:tcPr>
          <w:p w14:paraId="211A3E91" w14:textId="6F644437" w:rsidR="00E94986" w:rsidRPr="00D60069" w:rsidRDefault="00E94986" w:rsidP="00E94986">
            <w:pPr>
              <w:pStyle w:val="ListBullet"/>
              <w:spacing w:after="80"/>
            </w:pPr>
            <w:r>
              <w:t xml:space="preserve">Edit Presentation and review </w:t>
            </w:r>
          </w:p>
        </w:tc>
        <w:tc>
          <w:tcPr>
            <w:tcW w:w="3060" w:type="dxa"/>
          </w:tcPr>
          <w:p w14:paraId="06DF102E" w14:textId="739CCBD4" w:rsidR="00E94986" w:rsidRPr="00D60069" w:rsidRDefault="00E94986" w:rsidP="00E94986">
            <w:pPr>
              <w:spacing w:after="80"/>
            </w:pPr>
            <w:proofErr w:type="spellStart"/>
            <w:r>
              <w:t>Meciel</w:t>
            </w:r>
            <w:proofErr w:type="spellEnd"/>
            <w:r>
              <w:t xml:space="preserve"> </w:t>
            </w:r>
            <w:proofErr w:type="spellStart"/>
            <w:r>
              <w:t>Guisihan</w:t>
            </w:r>
            <w:proofErr w:type="spellEnd"/>
          </w:p>
        </w:tc>
        <w:tc>
          <w:tcPr>
            <w:tcW w:w="1854" w:type="dxa"/>
          </w:tcPr>
          <w:p w14:paraId="367C5D79" w14:textId="650B2475" w:rsidR="00E94986" w:rsidRPr="00D60069" w:rsidRDefault="00E94986" w:rsidP="00E94986">
            <w:pPr>
              <w:spacing w:after="80"/>
            </w:pPr>
            <w:r>
              <w:t>4/18</w:t>
            </w:r>
          </w:p>
        </w:tc>
      </w:tr>
      <w:tr w:rsidR="00E94986" w:rsidRPr="00D60069" w14:paraId="3A8C49D2" w14:textId="77777777" w:rsidTr="00D60069">
        <w:tc>
          <w:tcPr>
            <w:tcW w:w="5310" w:type="dxa"/>
          </w:tcPr>
          <w:p w14:paraId="08E8A433" w14:textId="06187218" w:rsidR="00E94986" w:rsidRPr="00D60069" w:rsidRDefault="00E94986" w:rsidP="00E94986">
            <w:pPr>
              <w:pStyle w:val="ListBullet"/>
              <w:spacing w:after="80"/>
            </w:pPr>
            <w:r>
              <w:t>Split Slides</w:t>
            </w:r>
          </w:p>
        </w:tc>
        <w:tc>
          <w:tcPr>
            <w:tcW w:w="3060" w:type="dxa"/>
          </w:tcPr>
          <w:p w14:paraId="5FEFF78A" w14:textId="4CD86757" w:rsidR="00E94986" w:rsidRPr="00D60069" w:rsidRDefault="00E94986" w:rsidP="00E94986">
            <w:pPr>
              <w:spacing w:after="80"/>
            </w:pPr>
            <w:r>
              <w:t>Everyone</w:t>
            </w:r>
          </w:p>
        </w:tc>
        <w:tc>
          <w:tcPr>
            <w:tcW w:w="1854" w:type="dxa"/>
          </w:tcPr>
          <w:p w14:paraId="13F8601F" w14:textId="04B3B36A" w:rsidR="00E94986" w:rsidRPr="00D60069" w:rsidRDefault="00E94986" w:rsidP="00E94986">
            <w:pPr>
              <w:spacing w:after="80"/>
            </w:pPr>
            <w:r>
              <w:t>4/18</w:t>
            </w:r>
          </w:p>
        </w:tc>
      </w:tr>
      <w:tr w:rsidR="00E94986" w:rsidRPr="00D60069" w14:paraId="6D027C21" w14:textId="77777777" w:rsidTr="00D60069">
        <w:tc>
          <w:tcPr>
            <w:tcW w:w="5310" w:type="dxa"/>
            <w:tcMar>
              <w:bottom w:w="288" w:type="dxa"/>
            </w:tcMar>
          </w:tcPr>
          <w:p w14:paraId="32F8DED9" w14:textId="25A7B4D0" w:rsidR="00E94986" w:rsidRPr="00D60069" w:rsidRDefault="00E94986" w:rsidP="00E94986">
            <w:pPr>
              <w:pStyle w:val="ListBullet"/>
              <w:spacing w:after="80"/>
            </w:pPr>
            <w:r>
              <w:t>Presentation</w:t>
            </w:r>
            <w:r w:rsidR="00DB03D5">
              <w:t xml:space="preserve"> Practice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1089F158" w14:textId="6FC65AE8" w:rsidR="00E94986" w:rsidRPr="00D60069" w:rsidRDefault="00E94986" w:rsidP="00E94986">
            <w:pPr>
              <w:spacing w:after="80"/>
            </w:pPr>
            <w:r>
              <w:t>Everyone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16FC6D86" w14:textId="69B6BB7E" w:rsidR="00E94986" w:rsidRPr="00D60069" w:rsidRDefault="00E94986" w:rsidP="00E94986">
            <w:pPr>
              <w:spacing w:after="80"/>
            </w:pPr>
            <w:r>
              <w:t>4/</w:t>
            </w:r>
            <w:r w:rsidR="006205DE">
              <w:t>18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0F7FFDC3" w14:textId="77777777" w:rsidTr="00D62E01">
        <w:tc>
          <w:tcPr>
            <w:tcW w:w="1620" w:type="dxa"/>
          </w:tcPr>
          <w:bookmarkEnd w:id="0"/>
          <w:p w14:paraId="1360DEA6" w14:textId="77777777" w:rsidR="00D62E01" w:rsidRPr="00D60069" w:rsidRDefault="00454DAF" w:rsidP="006344A8">
            <w:pPr>
              <w:pStyle w:val="Heading2"/>
            </w:pPr>
            <w:sdt>
              <w:sdtPr>
                <w:id w:val="113951409"/>
                <w:placeholder>
                  <w:docPart w:val="3298DCE61B5440DDB8EB77DF374F79C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64A4613" w14:textId="42B3F266" w:rsidR="00D62E01" w:rsidRPr="00D60069" w:rsidRDefault="00D62E01" w:rsidP="006344A8"/>
        </w:tc>
        <w:tc>
          <w:tcPr>
            <w:tcW w:w="1324" w:type="dxa"/>
          </w:tcPr>
          <w:p w14:paraId="6A6EEA1E" w14:textId="77777777" w:rsidR="00D62E01" w:rsidRPr="00D60069" w:rsidRDefault="00454DAF" w:rsidP="006344A8">
            <w:pPr>
              <w:pStyle w:val="Heading2"/>
            </w:pPr>
            <w:sdt>
              <w:sdtPr>
                <w:id w:val="1072624145"/>
                <w:placeholder>
                  <w:docPart w:val="B7E751EBD6EE42BB8AC6931F1C106C1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C1868F9" w14:textId="5147988B" w:rsidR="00D62E01" w:rsidRPr="00D60069" w:rsidRDefault="00D62E01" w:rsidP="006344A8"/>
        </w:tc>
      </w:tr>
    </w:tbl>
    <w:p w14:paraId="3C36EB7F" w14:textId="77777777" w:rsidR="00D62E01" w:rsidRPr="00D60069" w:rsidRDefault="00454DAF" w:rsidP="00D62E01">
      <w:pPr>
        <w:pStyle w:val="Heading4"/>
      </w:pPr>
      <w:sdt>
        <w:sdtPr>
          <w:id w:val="1495455185"/>
          <w:placeholder>
            <w:docPart w:val="DB42D114ABCB4249A24019E6226AE20A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5638461B" w14:textId="77777777" w:rsidR="00D62E01" w:rsidRPr="00D60069" w:rsidRDefault="00454DAF" w:rsidP="00D62E01">
      <w:pPr>
        <w:pStyle w:val="Heading4"/>
      </w:pPr>
      <w:sdt>
        <w:sdtPr>
          <w:id w:val="-1295436725"/>
          <w:placeholder>
            <w:docPart w:val="E7DFFA5B8DDE46B2980820EA129B5F19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47E66A33" w14:textId="176ED215" w:rsidR="00D62E01" w:rsidRPr="00D60069" w:rsidRDefault="00D62E01" w:rsidP="00D62E01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21E95D08" w14:textId="77777777" w:rsidTr="001E0877">
        <w:trPr>
          <w:tblHeader/>
        </w:trPr>
        <w:tc>
          <w:tcPr>
            <w:tcW w:w="5310" w:type="dxa"/>
            <w:vAlign w:val="bottom"/>
          </w:tcPr>
          <w:p w14:paraId="6D85120C" w14:textId="77777777" w:rsidR="00D60069" w:rsidRPr="00D60069" w:rsidRDefault="00454DAF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0B72B9565999476680E38011122F1EB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2512494D" w14:textId="77777777" w:rsidR="00D60069" w:rsidRPr="00D60069" w:rsidRDefault="00454DAF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56688783FFD9420586355B9C9315323E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4992DB06" w14:textId="77777777" w:rsidR="00D60069" w:rsidRPr="00D60069" w:rsidRDefault="00454DAF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64AA452DA13F43E781260968F332BBD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613626C8" w14:textId="77777777" w:rsidTr="00284200">
        <w:tc>
          <w:tcPr>
            <w:tcW w:w="5310" w:type="dxa"/>
          </w:tcPr>
          <w:p w14:paraId="10A2CC4F" w14:textId="77777777" w:rsidR="00D60069" w:rsidRPr="00D60069" w:rsidRDefault="00454DAF" w:rsidP="00284200">
            <w:pPr>
              <w:pStyle w:val="ListBullet"/>
              <w:spacing w:after="80"/>
            </w:pPr>
            <w:sdt>
              <w:sdtPr>
                <w:id w:val="-300149647"/>
                <w:placeholder>
                  <w:docPart w:val="1BE9B6DF43B94AF598B6E189B794107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084A25A" w14:textId="77777777" w:rsidR="00D60069" w:rsidRPr="00D60069" w:rsidRDefault="00454DAF" w:rsidP="00284200">
            <w:pPr>
              <w:spacing w:after="80"/>
            </w:pPr>
            <w:sdt>
              <w:sdtPr>
                <w:id w:val="-2021450857"/>
                <w:placeholder>
                  <w:docPart w:val="3CD8AE728886406BABF77120468DAC1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0B55449E" w14:textId="77777777" w:rsidR="00D60069" w:rsidRPr="00D60069" w:rsidRDefault="00454DAF" w:rsidP="00284200">
            <w:pPr>
              <w:spacing w:after="80"/>
            </w:pPr>
            <w:sdt>
              <w:sdtPr>
                <w:id w:val="-1362511276"/>
                <w:placeholder>
                  <w:docPart w:val="701FDF10A96548F6BB17E849ED398AD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7C0A8AD6" w14:textId="77777777" w:rsidTr="00284200">
        <w:tc>
          <w:tcPr>
            <w:tcW w:w="5310" w:type="dxa"/>
          </w:tcPr>
          <w:p w14:paraId="757AA823" w14:textId="77777777" w:rsidR="00D60069" w:rsidRPr="00D60069" w:rsidRDefault="00454DAF" w:rsidP="00284200">
            <w:pPr>
              <w:pStyle w:val="ListBullet"/>
              <w:spacing w:after="80"/>
            </w:pPr>
            <w:sdt>
              <w:sdtPr>
                <w:id w:val="2135979729"/>
                <w:placeholder>
                  <w:docPart w:val="EB769FFC36FC474B8C064521023BEB2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D912C9D" w14:textId="77777777" w:rsidR="00D60069" w:rsidRPr="00D60069" w:rsidRDefault="00454DAF" w:rsidP="00284200">
            <w:pPr>
              <w:spacing w:after="80"/>
            </w:pPr>
            <w:sdt>
              <w:sdtPr>
                <w:id w:val="-1826508862"/>
                <w:placeholder>
                  <w:docPart w:val="28291C713A294ABE9D06227AB6F4D53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45698470" w14:textId="77777777" w:rsidR="00D60069" w:rsidRPr="00D60069" w:rsidRDefault="00454DAF" w:rsidP="00284200">
            <w:pPr>
              <w:spacing w:after="80"/>
            </w:pPr>
            <w:sdt>
              <w:sdtPr>
                <w:id w:val="-22934574"/>
                <w:placeholder>
                  <w:docPart w:val="C61DFA84F57E49D993A341A076297D7E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36731A22" w14:textId="77777777" w:rsidTr="00284200">
        <w:tc>
          <w:tcPr>
            <w:tcW w:w="5310" w:type="dxa"/>
            <w:tcMar>
              <w:bottom w:w="288" w:type="dxa"/>
            </w:tcMar>
          </w:tcPr>
          <w:p w14:paraId="3B7D1EE4" w14:textId="77777777" w:rsidR="00D60069" w:rsidRPr="00D60069" w:rsidRDefault="00454DAF" w:rsidP="00284200">
            <w:pPr>
              <w:pStyle w:val="ListBullet"/>
              <w:spacing w:after="80"/>
            </w:pPr>
            <w:sdt>
              <w:sdtPr>
                <w:id w:val="-829058861"/>
                <w:placeholder>
                  <w:docPart w:val="311C14A916214EA78D78C5EE694DB9F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4A16E113" w14:textId="77777777" w:rsidR="00D60069" w:rsidRPr="00D60069" w:rsidRDefault="00454DAF" w:rsidP="00284200">
            <w:pPr>
              <w:spacing w:after="80"/>
            </w:pPr>
            <w:sdt>
              <w:sdtPr>
                <w:id w:val="1425691745"/>
                <w:placeholder>
                  <w:docPart w:val="5EDA7B566E7F4A0AB49874155965DC3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6AC58458" w14:textId="77777777" w:rsidR="00D60069" w:rsidRPr="00D60069" w:rsidRDefault="00454DAF" w:rsidP="00284200">
            <w:pPr>
              <w:spacing w:after="80"/>
            </w:pPr>
            <w:sdt>
              <w:sdtPr>
                <w:id w:val="1592043662"/>
                <w:placeholder>
                  <w:docPart w:val="A638F6A7A3634886A1D150BEE096F1A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378693CC" w14:textId="77777777" w:rsidTr="006344A8">
        <w:tc>
          <w:tcPr>
            <w:tcW w:w="1620" w:type="dxa"/>
          </w:tcPr>
          <w:p w14:paraId="78BE4F0F" w14:textId="77777777" w:rsidR="00D62E01" w:rsidRPr="00D60069" w:rsidRDefault="00454DAF" w:rsidP="006344A8">
            <w:pPr>
              <w:pStyle w:val="Heading2"/>
            </w:pPr>
            <w:sdt>
              <w:sdtPr>
                <w:id w:val="885458630"/>
                <w:placeholder>
                  <w:docPart w:val="02776B9AD0DF4DB7A67DA6E32D8C2D61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37EBE1F1" w14:textId="77777777" w:rsidR="00D62E01" w:rsidRPr="00D60069" w:rsidRDefault="00454DAF" w:rsidP="006344A8">
            <w:sdt>
              <w:sdtPr>
                <w:id w:val="377673507"/>
                <w:placeholder>
                  <w:docPart w:val="1E47B1710AC94E4AA60CAA11681E664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6F47BF2D" w14:textId="77777777" w:rsidR="00D62E01" w:rsidRPr="00D60069" w:rsidRDefault="00454DAF" w:rsidP="006344A8">
            <w:pPr>
              <w:pStyle w:val="Heading2"/>
            </w:pPr>
            <w:sdt>
              <w:sdtPr>
                <w:id w:val="-765931208"/>
                <w:placeholder>
                  <w:docPart w:val="2BF0357CC4004EA9884CCE3510211D6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2E7E1F61" w14:textId="77777777" w:rsidR="00D62E01" w:rsidRPr="00D60069" w:rsidRDefault="00454DAF" w:rsidP="006344A8">
            <w:sdt>
              <w:sdtPr>
                <w:id w:val="-858592925"/>
                <w:placeholder>
                  <w:docPart w:val="468F51718312492BAB032425EC85A7A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40E0BE7E" w14:textId="77777777" w:rsidR="00D62E01" w:rsidRPr="00D60069" w:rsidRDefault="00454DAF" w:rsidP="00D62E01">
      <w:pPr>
        <w:pStyle w:val="Heading4"/>
      </w:pPr>
      <w:sdt>
        <w:sdtPr>
          <w:id w:val="-98801915"/>
          <w:placeholder>
            <w:docPart w:val="8629891EDD2643AC8218B0B534E46FFB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sdt>
      <w:sdtPr>
        <w:id w:val="-1975671269"/>
        <w:placeholder>
          <w:docPart w:val="838863C6F79F404BA737A1EF35FF4596"/>
        </w:placeholder>
        <w:temporary/>
        <w:showingPlcHdr/>
        <w15:appearance w15:val="hidden"/>
      </w:sdtPr>
      <w:sdtEndPr/>
      <w:sdtContent>
        <w:p w14:paraId="08F8C942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4B4DA884" w14:textId="77777777" w:rsidR="00D62E01" w:rsidRPr="00D60069" w:rsidRDefault="00454DAF" w:rsidP="00D62E01">
      <w:pPr>
        <w:pStyle w:val="Heading4"/>
      </w:pPr>
      <w:sdt>
        <w:sdtPr>
          <w:id w:val="-1388485399"/>
          <w:placeholder>
            <w:docPart w:val="3E45CECBC16B41FDB226DB56C55EC5CC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sdt>
      <w:sdtPr>
        <w:id w:val="-1873522740"/>
        <w:placeholder>
          <w:docPart w:val="77E5E410FCE94C57903364BDFF911E7F"/>
        </w:placeholder>
        <w:temporary/>
        <w:showingPlcHdr/>
        <w15:appearance w15:val="hidden"/>
      </w:sdtPr>
      <w:sdtEndPr/>
      <w:sdtContent>
        <w:p w14:paraId="7D46AAFD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42CFE41D" w14:textId="77777777" w:rsidTr="001E0877">
        <w:trPr>
          <w:tblHeader/>
        </w:trPr>
        <w:tc>
          <w:tcPr>
            <w:tcW w:w="5310" w:type="dxa"/>
            <w:vAlign w:val="bottom"/>
          </w:tcPr>
          <w:p w14:paraId="1B1AA05A" w14:textId="77777777" w:rsidR="00D60069" w:rsidRPr="00D60069" w:rsidRDefault="00454DAF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2FABB71C53A840F387D60068FEDE2ED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7865AA9" w14:textId="77777777" w:rsidR="00D60069" w:rsidRPr="00D60069" w:rsidRDefault="00454DAF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E016BB3490114686934FBF1990E627E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2850E78D" w14:textId="77777777" w:rsidR="00D60069" w:rsidRPr="00D60069" w:rsidRDefault="00454DAF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2628A6DEC284478CBF67E82A0A873BE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6F49B22A" w14:textId="77777777" w:rsidTr="00284200">
        <w:tc>
          <w:tcPr>
            <w:tcW w:w="5310" w:type="dxa"/>
          </w:tcPr>
          <w:p w14:paraId="3C6F08D9" w14:textId="77777777" w:rsidR="00D60069" w:rsidRPr="00D60069" w:rsidRDefault="00454DAF" w:rsidP="00284200">
            <w:pPr>
              <w:pStyle w:val="ListBullet"/>
              <w:spacing w:after="80"/>
            </w:pPr>
            <w:sdt>
              <w:sdtPr>
                <w:id w:val="-1322805837"/>
                <w:placeholder>
                  <w:docPart w:val="394AE067B52B44F18B016ABF06A5C35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AB33E48" w14:textId="77777777" w:rsidR="00D60069" w:rsidRPr="00D60069" w:rsidRDefault="00454DAF" w:rsidP="00284200">
            <w:pPr>
              <w:spacing w:after="80"/>
            </w:pPr>
            <w:sdt>
              <w:sdtPr>
                <w:id w:val="1109015127"/>
                <w:placeholder>
                  <w:docPart w:val="142C1AC85AF046EDB33B2FF640B1469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196914A5" w14:textId="77777777" w:rsidR="00D60069" w:rsidRPr="00D60069" w:rsidRDefault="00454DAF" w:rsidP="00284200">
            <w:pPr>
              <w:spacing w:after="80"/>
            </w:pPr>
            <w:sdt>
              <w:sdtPr>
                <w:id w:val="1780834151"/>
                <w:placeholder>
                  <w:docPart w:val="8A1B1D1AB5EF4A389EBB544CB2A2D19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4F0B7D9D" w14:textId="77777777" w:rsidTr="00284200">
        <w:tc>
          <w:tcPr>
            <w:tcW w:w="5310" w:type="dxa"/>
          </w:tcPr>
          <w:p w14:paraId="7944E63F" w14:textId="77777777" w:rsidR="00D60069" w:rsidRPr="00D60069" w:rsidRDefault="00454DAF" w:rsidP="00284200">
            <w:pPr>
              <w:pStyle w:val="ListBullet"/>
              <w:spacing w:after="80"/>
            </w:pPr>
            <w:sdt>
              <w:sdtPr>
                <w:id w:val="1417053139"/>
                <w:placeholder>
                  <w:docPart w:val="675D64362C184D0B9B184F897BA527C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6341FBCA" w14:textId="77777777" w:rsidR="00D60069" w:rsidRPr="00D60069" w:rsidRDefault="00454DAF" w:rsidP="00284200">
            <w:pPr>
              <w:spacing w:after="80"/>
            </w:pPr>
            <w:sdt>
              <w:sdtPr>
                <w:id w:val="-1974819821"/>
                <w:placeholder>
                  <w:docPart w:val="31797DDDF7A3419499802F309A42B37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75656CCA" w14:textId="77777777" w:rsidR="00D60069" w:rsidRPr="00D60069" w:rsidRDefault="00454DAF" w:rsidP="00284200">
            <w:pPr>
              <w:spacing w:after="80"/>
            </w:pPr>
            <w:sdt>
              <w:sdtPr>
                <w:id w:val="-1089308141"/>
                <w:placeholder>
                  <w:docPart w:val="8708A89B70E54E0182EA1CECAD4046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7EE87E01" w14:textId="77777777" w:rsidTr="00284200">
        <w:tc>
          <w:tcPr>
            <w:tcW w:w="5310" w:type="dxa"/>
            <w:tcMar>
              <w:bottom w:w="288" w:type="dxa"/>
            </w:tcMar>
          </w:tcPr>
          <w:p w14:paraId="06DED02C" w14:textId="77777777" w:rsidR="00D60069" w:rsidRPr="00D60069" w:rsidRDefault="00454DAF" w:rsidP="00284200">
            <w:pPr>
              <w:pStyle w:val="ListBullet"/>
              <w:spacing w:after="80"/>
            </w:pPr>
            <w:sdt>
              <w:sdtPr>
                <w:id w:val="-1792125055"/>
                <w:placeholder>
                  <w:docPart w:val="16CE70DA763844D7AD89852F201190F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CE4DD2F" w14:textId="77777777" w:rsidR="00D60069" w:rsidRPr="00D60069" w:rsidRDefault="00454DAF" w:rsidP="00284200">
            <w:pPr>
              <w:spacing w:after="80"/>
            </w:pPr>
            <w:sdt>
              <w:sdtPr>
                <w:id w:val="1190714860"/>
                <w:placeholder>
                  <w:docPart w:val="5C7BD22BD0224EEEB089E993CF1D86D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63062C90" w14:textId="77777777" w:rsidR="00D60069" w:rsidRPr="00D60069" w:rsidRDefault="00454DAF" w:rsidP="00284200">
            <w:pPr>
              <w:spacing w:after="80"/>
            </w:pPr>
            <w:sdt>
              <w:sdtPr>
                <w:id w:val="107479912"/>
                <w:placeholder>
                  <w:docPart w:val="9927D7FC6A4F46229BD06C3B5302A81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p w14:paraId="3836E992" w14:textId="77777777" w:rsidR="002B2D13" w:rsidRPr="00D60069" w:rsidRDefault="00454DAF">
      <w:pPr>
        <w:pStyle w:val="Heading1"/>
      </w:pPr>
      <w:sdt>
        <w:sdtPr>
          <w:id w:val="-1794281877"/>
          <w:placeholder>
            <w:docPart w:val="9BF0519868BC46A1938C16697817BA6F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2DAB4D99" w14:textId="77777777" w:rsidR="002B2D13" w:rsidRPr="00D60069" w:rsidRDefault="00454DAF">
      <w:pPr>
        <w:pStyle w:val="Heading4"/>
      </w:pPr>
      <w:sdt>
        <w:sdtPr>
          <w:id w:val="2125887421"/>
          <w:placeholder>
            <w:docPart w:val="8E4830DACD7D4F3DBCFD258F0DA7D4C3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28B6297B" w14:textId="2BA7DD31" w:rsidR="00DB03D5" w:rsidRPr="00D60069" w:rsidRDefault="00DB03D5" w:rsidP="00DB03D5">
      <w:r>
        <w:t>Everyone</w:t>
      </w:r>
    </w:p>
    <w:p w14:paraId="1FCCABF8" w14:textId="593D9C73" w:rsidR="002B2D13" w:rsidRPr="00D60069" w:rsidRDefault="002B2D13"/>
    <w:p w14:paraId="09EE0437" w14:textId="77777777" w:rsidR="002B2D13" w:rsidRPr="00D60069" w:rsidRDefault="00454DAF">
      <w:pPr>
        <w:pStyle w:val="Heading4"/>
      </w:pPr>
      <w:sdt>
        <w:sdtPr>
          <w:id w:val="-671956156"/>
          <w:placeholder>
            <w:docPart w:val="FA9DED778A3D4B0FB5596062C2A82FE2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sdt>
      <w:sdtPr>
        <w:id w:val="-1742867320"/>
        <w:placeholder>
          <w:docPart w:val="A79061E522544F788DEAC294B6C146CC"/>
        </w:placeholder>
        <w:temporary/>
        <w:showingPlcHdr/>
        <w15:appearance w15:val="hidden"/>
      </w:sdtPr>
      <w:sdtEndPr/>
      <w:sdtContent>
        <w:p w14:paraId="0B247186" w14:textId="77777777" w:rsidR="002B2D13" w:rsidRPr="00D60069" w:rsidRDefault="006344A8">
          <w:r w:rsidRPr="00D60069">
            <w:t>Enter resources here.</w:t>
          </w:r>
        </w:p>
      </w:sdtContent>
    </w:sdt>
    <w:p w14:paraId="1023D65C" w14:textId="77777777" w:rsidR="002B2D13" w:rsidRPr="00D60069" w:rsidRDefault="00454DAF">
      <w:pPr>
        <w:pStyle w:val="Heading4"/>
      </w:pPr>
      <w:sdt>
        <w:sdtPr>
          <w:id w:val="1633520843"/>
          <w:placeholder>
            <w:docPart w:val="2130A24912364B20BCF168BA484DC6A7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679928C2F94A463FA185A787F80FE70C"/>
        </w:placeholder>
        <w:temporary/>
        <w:showingPlcHdr/>
        <w15:appearance w15:val="hidden"/>
      </w:sdtPr>
      <w:sdtEndPr/>
      <w:sdtContent>
        <w:p w14:paraId="49E32F22" w14:textId="77777777"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9CFEB" w14:textId="77777777" w:rsidR="00454DAF" w:rsidRDefault="00454DAF">
      <w:pPr>
        <w:spacing w:before="0" w:after="0"/>
      </w:pPr>
      <w:r>
        <w:separator/>
      </w:r>
    </w:p>
  </w:endnote>
  <w:endnote w:type="continuationSeparator" w:id="0">
    <w:p w14:paraId="55036964" w14:textId="77777777" w:rsidR="00454DAF" w:rsidRDefault="00454D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0405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970FC" w14:textId="77777777" w:rsidR="00454DAF" w:rsidRDefault="00454DAF">
      <w:pPr>
        <w:spacing w:before="0" w:after="0"/>
      </w:pPr>
      <w:r>
        <w:separator/>
      </w:r>
    </w:p>
  </w:footnote>
  <w:footnote w:type="continuationSeparator" w:id="0">
    <w:p w14:paraId="41040C4B" w14:textId="77777777" w:rsidR="00454DAF" w:rsidRDefault="00454DA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7403204">
    <w:abstractNumId w:val="2"/>
  </w:num>
  <w:num w:numId="2" w16cid:durableId="1725253164">
    <w:abstractNumId w:val="3"/>
  </w:num>
  <w:num w:numId="3" w16cid:durableId="258756885">
    <w:abstractNumId w:val="1"/>
  </w:num>
  <w:num w:numId="4" w16cid:durableId="1869221733">
    <w:abstractNumId w:val="0"/>
  </w:num>
  <w:num w:numId="5" w16cid:durableId="2104061554">
    <w:abstractNumId w:val="1"/>
    <w:lvlOverride w:ilvl="0">
      <w:startOverride w:val="1"/>
    </w:lvlOverride>
  </w:num>
  <w:num w:numId="6" w16cid:durableId="11789301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C4"/>
    <w:rsid w:val="00095EF0"/>
    <w:rsid w:val="001E0877"/>
    <w:rsid w:val="002B2D13"/>
    <w:rsid w:val="0034721D"/>
    <w:rsid w:val="003D5BF7"/>
    <w:rsid w:val="003F257D"/>
    <w:rsid w:val="00454DAF"/>
    <w:rsid w:val="005A7328"/>
    <w:rsid w:val="006205DE"/>
    <w:rsid w:val="006344A8"/>
    <w:rsid w:val="00734EEC"/>
    <w:rsid w:val="007F04FA"/>
    <w:rsid w:val="00D60069"/>
    <w:rsid w:val="00D62E01"/>
    <w:rsid w:val="00D661EE"/>
    <w:rsid w:val="00DB03D5"/>
    <w:rsid w:val="00E048B4"/>
    <w:rsid w:val="00E94986"/>
    <w:rsid w:val="00F04FC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28292C"/>
  <w15:docId w15:val="{12199A5C-D1AB-45A0-8FCA-F731F2A0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en\Downloads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B305CE88024C58A5A2BDE89C406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80B4F-3F86-4ECD-B8DD-94A48D061660}"/>
      </w:docPartPr>
      <w:docPartBody>
        <w:p w:rsidR="00000000" w:rsidRDefault="00EE3267">
          <w:pPr>
            <w:pStyle w:val="22B305CE88024C58A5A2BDE89C406D1A"/>
          </w:pPr>
          <w:r>
            <w:t>Team Meeting</w:t>
          </w:r>
        </w:p>
      </w:docPartBody>
    </w:docPart>
    <w:docPart>
      <w:docPartPr>
        <w:name w:val="5FD52F4EF25146D79A4A40AD0C263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3F46D-A068-417A-844B-B194B059AAFE}"/>
      </w:docPartPr>
      <w:docPartBody>
        <w:p w:rsidR="00000000" w:rsidRDefault="00EE3267">
          <w:pPr>
            <w:pStyle w:val="5FD52F4EF25146D79A4A40AD0C2635F0"/>
          </w:pPr>
          <w:r w:rsidRPr="00E048B4">
            <w:t>Meeting called by:</w:t>
          </w:r>
        </w:p>
      </w:docPartBody>
    </w:docPart>
    <w:docPart>
      <w:docPartPr>
        <w:name w:val="488C84816F664C8E99F4A9D7836FA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783E3-92C3-40E3-992F-E86A57A00CEA}"/>
      </w:docPartPr>
      <w:docPartBody>
        <w:p w:rsidR="00000000" w:rsidRDefault="00EE3267">
          <w:pPr>
            <w:pStyle w:val="488C84816F664C8E99F4A9D7836FA043"/>
          </w:pPr>
          <w:r w:rsidRPr="00E048B4">
            <w:t>Type of meeting:</w:t>
          </w:r>
        </w:p>
      </w:docPartBody>
    </w:docPart>
    <w:docPart>
      <w:docPartPr>
        <w:name w:val="F15D22D0CFD748D88DA3031D9FBC5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F30F5-2FD6-422E-9ECE-2B96EB8C687C}"/>
      </w:docPartPr>
      <w:docPartBody>
        <w:p w:rsidR="00000000" w:rsidRDefault="00EE3267">
          <w:pPr>
            <w:pStyle w:val="F15D22D0CFD748D88DA3031D9FBC54C8"/>
          </w:pPr>
          <w:r w:rsidRPr="00E048B4">
            <w:t>Facilitator:</w:t>
          </w:r>
        </w:p>
      </w:docPartBody>
    </w:docPart>
    <w:docPart>
      <w:docPartPr>
        <w:name w:val="06160124C8C0417DB8BAFC40E6CB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9891F-6EC4-4D29-BF6C-B357EAD3FFA7}"/>
      </w:docPartPr>
      <w:docPartBody>
        <w:p w:rsidR="00000000" w:rsidRDefault="00EE3267">
          <w:pPr>
            <w:pStyle w:val="06160124C8C0417DB8BAFC40E6CB13A4"/>
          </w:pPr>
          <w:r w:rsidRPr="00E048B4">
            <w:t>Note taker:</w:t>
          </w:r>
        </w:p>
      </w:docPartBody>
    </w:docPart>
    <w:docPart>
      <w:docPartPr>
        <w:name w:val="4E8AB2090F6C40828DE6E0AC3E85C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E5F68-C93A-4E6E-A4A6-9C512FD07107}"/>
      </w:docPartPr>
      <w:docPartBody>
        <w:p w:rsidR="00000000" w:rsidRDefault="00EE3267">
          <w:pPr>
            <w:pStyle w:val="4E8AB2090F6C40828DE6E0AC3E85C015"/>
          </w:pPr>
          <w:r w:rsidRPr="00E048B4">
            <w:t>Timekeeper:</w:t>
          </w:r>
        </w:p>
      </w:docPartBody>
    </w:docPart>
    <w:docPart>
      <w:docPartPr>
        <w:name w:val="0C52E94F64244D4BB00FAF53FF31D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A295-2B9B-426B-986A-81DD5DAC1F81}"/>
      </w:docPartPr>
      <w:docPartBody>
        <w:p w:rsidR="00000000" w:rsidRDefault="00EE3267">
          <w:pPr>
            <w:pStyle w:val="0C52E94F64244D4BB00FAF53FF31D69B"/>
          </w:pPr>
          <w:r>
            <w:t>Agenda item:</w:t>
          </w:r>
        </w:p>
      </w:docPartBody>
    </w:docPart>
    <w:docPart>
      <w:docPartPr>
        <w:name w:val="A0AA7E0079C4488891900FE057A0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66645-3F70-4BF3-B6F7-48B73912D58C}"/>
      </w:docPartPr>
      <w:docPartBody>
        <w:p w:rsidR="00000000" w:rsidRDefault="00EE3267">
          <w:pPr>
            <w:pStyle w:val="A0AA7E0079C4488891900FE057A03A9D"/>
          </w:pPr>
          <w:r>
            <w:t>Presenter:</w:t>
          </w:r>
        </w:p>
      </w:docPartBody>
    </w:docPart>
    <w:docPart>
      <w:docPartPr>
        <w:name w:val="C8DC3D9F1D404CFF8DCFD83D9948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119CC-37FB-46C9-9663-D28DC9348C24}"/>
      </w:docPartPr>
      <w:docPartBody>
        <w:p w:rsidR="00000000" w:rsidRDefault="00EE3267">
          <w:pPr>
            <w:pStyle w:val="C8DC3D9F1D404CFF8DCFD83D9948FE16"/>
          </w:pPr>
          <w:r>
            <w:t>Conclusions:</w:t>
          </w:r>
        </w:p>
      </w:docPartBody>
    </w:docPart>
    <w:docPart>
      <w:docPartPr>
        <w:name w:val="F7671B5507F54C518B8FBFBE2EACA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0D2AD-3ACF-4D0F-951E-39634F85FE98}"/>
      </w:docPartPr>
      <w:docPartBody>
        <w:p w:rsidR="00000000" w:rsidRDefault="00EE3267">
          <w:pPr>
            <w:pStyle w:val="F7671B5507F54C518B8FBFBE2EACA5C6"/>
          </w:pPr>
          <w:r>
            <w:t>Action items</w:t>
          </w:r>
        </w:p>
      </w:docPartBody>
    </w:docPart>
    <w:docPart>
      <w:docPartPr>
        <w:name w:val="E809176A9067459C95E13B36E6282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052C4-55CC-4548-B7C3-DAE406C840D5}"/>
      </w:docPartPr>
      <w:docPartBody>
        <w:p w:rsidR="00000000" w:rsidRDefault="00EE3267">
          <w:pPr>
            <w:pStyle w:val="E809176A9067459C95E13B36E628225E"/>
          </w:pPr>
          <w:r>
            <w:t>Person responsible</w:t>
          </w:r>
        </w:p>
      </w:docPartBody>
    </w:docPart>
    <w:docPart>
      <w:docPartPr>
        <w:name w:val="B5DF0A3C5E9543138AA789972A4D4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ABC15-C05B-43CB-A982-5B2904CA23AA}"/>
      </w:docPartPr>
      <w:docPartBody>
        <w:p w:rsidR="00000000" w:rsidRDefault="00EE3267">
          <w:pPr>
            <w:pStyle w:val="B5DF0A3C5E9543138AA789972A4D4091"/>
          </w:pPr>
          <w:r>
            <w:t>Deadline</w:t>
          </w:r>
        </w:p>
      </w:docPartBody>
    </w:docPart>
    <w:docPart>
      <w:docPartPr>
        <w:name w:val="3298DCE61B5440DDB8EB77DF374F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02273-28C4-4426-BD03-DB196D938707}"/>
      </w:docPartPr>
      <w:docPartBody>
        <w:p w:rsidR="00000000" w:rsidRDefault="00EE3267">
          <w:pPr>
            <w:pStyle w:val="3298DCE61B5440DDB8EB77DF374F79C0"/>
          </w:pPr>
          <w:r>
            <w:t>Agenda item:</w:t>
          </w:r>
        </w:p>
      </w:docPartBody>
    </w:docPart>
    <w:docPart>
      <w:docPartPr>
        <w:name w:val="B7E751EBD6EE42BB8AC6931F1C106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92D6A-1220-4DFF-9F62-43C05BF8BF64}"/>
      </w:docPartPr>
      <w:docPartBody>
        <w:p w:rsidR="00000000" w:rsidRDefault="00EE3267">
          <w:pPr>
            <w:pStyle w:val="B7E751EBD6EE42BB8AC6931F1C106C1A"/>
          </w:pPr>
          <w:r>
            <w:t>Presenter:</w:t>
          </w:r>
        </w:p>
      </w:docPartBody>
    </w:docPart>
    <w:docPart>
      <w:docPartPr>
        <w:name w:val="DB42D114ABCB4249A24019E6226AE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6C624-D3BE-41E1-ADB3-30DB3762A4A9}"/>
      </w:docPartPr>
      <w:docPartBody>
        <w:p w:rsidR="00000000" w:rsidRDefault="00EE3267">
          <w:pPr>
            <w:pStyle w:val="DB42D114ABCB4249A24019E6226AE20A"/>
          </w:pPr>
          <w:r>
            <w:t>Discussion:</w:t>
          </w:r>
        </w:p>
      </w:docPartBody>
    </w:docPart>
    <w:docPart>
      <w:docPartPr>
        <w:name w:val="E7DFFA5B8DDE46B2980820EA129B5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522A-AA3A-4C05-B9A6-532E145C0073}"/>
      </w:docPartPr>
      <w:docPartBody>
        <w:p w:rsidR="00000000" w:rsidRDefault="00EE3267">
          <w:pPr>
            <w:pStyle w:val="E7DFFA5B8DDE46B2980820EA129B5F19"/>
          </w:pPr>
          <w:r>
            <w:t>Conclusions:</w:t>
          </w:r>
        </w:p>
      </w:docPartBody>
    </w:docPart>
    <w:docPart>
      <w:docPartPr>
        <w:name w:val="0B72B9565999476680E38011122F1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3BD31-90C4-4271-A57D-806E15BD5241}"/>
      </w:docPartPr>
      <w:docPartBody>
        <w:p w:rsidR="00000000" w:rsidRDefault="00EE3267">
          <w:pPr>
            <w:pStyle w:val="0B72B9565999476680E38011122F1EB7"/>
          </w:pPr>
          <w:r>
            <w:t>Action items</w:t>
          </w:r>
        </w:p>
      </w:docPartBody>
    </w:docPart>
    <w:docPart>
      <w:docPartPr>
        <w:name w:val="56688783FFD9420586355B9C93153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C0B64-9602-49D8-B762-C63381AACAEA}"/>
      </w:docPartPr>
      <w:docPartBody>
        <w:p w:rsidR="00000000" w:rsidRDefault="00EE3267">
          <w:pPr>
            <w:pStyle w:val="56688783FFD9420586355B9C9315323E"/>
          </w:pPr>
          <w:r>
            <w:t>Person responsible</w:t>
          </w:r>
        </w:p>
      </w:docPartBody>
    </w:docPart>
    <w:docPart>
      <w:docPartPr>
        <w:name w:val="64AA452DA13F43E781260968F332B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58EE7-F83F-4248-A1F5-775B7193A61A}"/>
      </w:docPartPr>
      <w:docPartBody>
        <w:p w:rsidR="00000000" w:rsidRDefault="00EE3267">
          <w:pPr>
            <w:pStyle w:val="64AA452DA13F43E781260968F332BBD1"/>
          </w:pPr>
          <w:r>
            <w:t>Deadline</w:t>
          </w:r>
        </w:p>
      </w:docPartBody>
    </w:docPart>
    <w:docPart>
      <w:docPartPr>
        <w:name w:val="1BE9B6DF43B94AF598B6E189B7941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95BFA-CB01-48F4-B6AD-2C28DC572915}"/>
      </w:docPartPr>
      <w:docPartBody>
        <w:p w:rsidR="00000000" w:rsidRDefault="00EE3267">
          <w:pPr>
            <w:pStyle w:val="1BE9B6DF43B94AF598B6E189B7941074"/>
          </w:pPr>
          <w:r>
            <w:t>Enter action items here</w:t>
          </w:r>
        </w:p>
      </w:docPartBody>
    </w:docPart>
    <w:docPart>
      <w:docPartPr>
        <w:name w:val="3CD8AE728886406BABF77120468D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AFD13-A8EA-41DA-AA9E-B28DD7F4C9BC}"/>
      </w:docPartPr>
      <w:docPartBody>
        <w:p w:rsidR="00000000" w:rsidRDefault="00EE3267">
          <w:pPr>
            <w:pStyle w:val="3CD8AE728886406BABF77120468DAC1D"/>
          </w:pPr>
          <w:r>
            <w:t>Enter person responsible here</w:t>
          </w:r>
        </w:p>
      </w:docPartBody>
    </w:docPart>
    <w:docPart>
      <w:docPartPr>
        <w:name w:val="701FDF10A96548F6BB17E849ED398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6DD0D-40EC-4529-8FF8-A6AA570E39DA}"/>
      </w:docPartPr>
      <w:docPartBody>
        <w:p w:rsidR="00000000" w:rsidRDefault="00EE3267">
          <w:pPr>
            <w:pStyle w:val="701FDF10A96548F6BB17E849ED398ADF"/>
          </w:pPr>
          <w:r>
            <w:t>Enter deadline here</w:t>
          </w:r>
        </w:p>
      </w:docPartBody>
    </w:docPart>
    <w:docPart>
      <w:docPartPr>
        <w:name w:val="EB769FFC36FC474B8C064521023BE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BA35-2CDF-4E34-AB2D-BDAF0D86B1BB}"/>
      </w:docPartPr>
      <w:docPartBody>
        <w:p w:rsidR="00000000" w:rsidRDefault="00EE3267">
          <w:pPr>
            <w:pStyle w:val="EB769FFC36FC474B8C064521023BEB24"/>
          </w:pPr>
          <w:r>
            <w:t>Enter action items here</w:t>
          </w:r>
        </w:p>
      </w:docPartBody>
    </w:docPart>
    <w:docPart>
      <w:docPartPr>
        <w:name w:val="28291C713A294ABE9D06227AB6F4D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3C23C-F692-4BDD-AE11-C289524CF04A}"/>
      </w:docPartPr>
      <w:docPartBody>
        <w:p w:rsidR="00000000" w:rsidRDefault="00EE3267">
          <w:pPr>
            <w:pStyle w:val="28291C713A294ABE9D06227AB6F4D53C"/>
          </w:pPr>
          <w:r>
            <w:t>Enter person responsible here</w:t>
          </w:r>
        </w:p>
      </w:docPartBody>
    </w:docPart>
    <w:docPart>
      <w:docPartPr>
        <w:name w:val="C61DFA84F57E49D993A341A076297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9575E-D12C-4513-A678-C9E1AF60BBDE}"/>
      </w:docPartPr>
      <w:docPartBody>
        <w:p w:rsidR="00000000" w:rsidRDefault="00EE3267">
          <w:pPr>
            <w:pStyle w:val="C61DFA84F57E49D993A341A076297D7E"/>
          </w:pPr>
          <w:r>
            <w:t>Enter deadline here</w:t>
          </w:r>
        </w:p>
      </w:docPartBody>
    </w:docPart>
    <w:docPart>
      <w:docPartPr>
        <w:name w:val="311C14A916214EA78D78C5EE694DB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F891D-C633-4BA9-BB69-2FA39DD98F38}"/>
      </w:docPartPr>
      <w:docPartBody>
        <w:p w:rsidR="00000000" w:rsidRDefault="00EE3267">
          <w:pPr>
            <w:pStyle w:val="311C14A916214EA78D78C5EE694DB9F4"/>
          </w:pPr>
          <w:r>
            <w:t>Enter action items here</w:t>
          </w:r>
        </w:p>
      </w:docPartBody>
    </w:docPart>
    <w:docPart>
      <w:docPartPr>
        <w:name w:val="5EDA7B566E7F4A0AB49874155965D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BE939-C75A-4275-8D81-0670F33D0FFC}"/>
      </w:docPartPr>
      <w:docPartBody>
        <w:p w:rsidR="00000000" w:rsidRDefault="00EE3267">
          <w:pPr>
            <w:pStyle w:val="5EDA7B566E7F4A0AB49874155965DC37"/>
          </w:pPr>
          <w:r>
            <w:t>Enter person responsible here</w:t>
          </w:r>
        </w:p>
      </w:docPartBody>
    </w:docPart>
    <w:docPart>
      <w:docPartPr>
        <w:name w:val="A638F6A7A3634886A1D150BEE096F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16C00-9F4C-4C28-BB88-F6290F7EDC62}"/>
      </w:docPartPr>
      <w:docPartBody>
        <w:p w:rsidR="00000000" w:rsidRDefault="00EE3267">
          <w:pPr>
            <w:pStyle w:val="A638F6A7A3634886A1D150BEE096F1AC"/>
          </w:pPr>
          <w:r>
            <w:t>Enter deadline here</w:t>
          </w:r>
        </w:p>
      </w:docPartBody>
    </w:docPart>
    <w:docPart>
      <w:docPartPr>
        <w:name w:val="02776B9AD0DF4DB7A67DA6E32D8C2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6B40B-A18C-427F-A526-CBA85BB3C7E9}"/>
      </w:docPartPr>
      <w:docPartBody>
        <w:p w:rsidR="00000000" w:rsidRDefault="00EE3267">
          <w:pPr>
            <w:pStyle w:val="02776B9AD0DF4DB7A67DA6E32D8C2D61"/>
          </w:pPr>
          <w:r>
            <w:t>Agenda item:</w:t>
          </w:r>
        </w:p>
      </w:docPartBody>
    </w:docPart>
    <w:docPart>
      <w:docPartPr>
        <w:name w:val="1E47B1710AC94E4AA60CAA11681E6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AD3F9-05B3-4541-AA01-3B3F32A4617B}"/>
      </w:docPartPr>
      <w:docPartBody>
        <w:p w:rsidR="00000000" w:rsidRDefault="00EE3267">
          <w:pPr>
            <w:pStyle w:val="1E47B1710AC94E4AA60CAA11681E664D"/>
          </w:pPr>
          <w:r>
            <w:t>Enter agenda item here</w:t>
          </w:r>
        </w:p>
      </w:docPartBody>
    </w:docPart>
    <w:docPart>
      <w:docPartPr>
        <w:name w:val="2BF0357CC4004EA9884CCE3510211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03ACC-5488-42B8-A6DC-4F7CDE1DE00D}"/>
      </w:docPartPr>
      <w:docPartBody>
        <w:p w:rsidR="00000000" w:rsidRDefault="00EE3267">
          <w:pPr>
            <w:pStyle w:val="2BF0357CC4004EA9884CCE3510211D6A"/>
          </w:pPr>
          <w:r>
            <w:t>Presenter</w:t>
          </w:r>
          <w:r>
            <w:t>:</w:t>
          </w:r>
        </w:p>
      </w:docPartBody>
    </w:docPart>
    <w:docPart>
      <w:docPartPr>
        <w:name w:val="468F51718312492BAB032425EC85A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0A86F-853D-4CDD-B54C-198F2227F150}"/>
      </w:docPartPr>
      <w:docPartBody>
        <w:p w:rsidR="00000000" w:rsidRDefault="00EE3267">
          <w:pPr>
            <w:pStyle w:val="468F51718312492BAB032425EC85A7A7"/>
          </w:pPr>
          <w:r>
            <w:t>Enter presenter here</w:t>
          </w:r>
        </w:p>
      </w:docPartBody>
    </w:docPart>
    <w:docPart>
      <w:docPartPr>
        <w:name w:val="8629891EDD2643AC8218B0B534E46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36E59-7DA8-4D24-B9B9-1C126623AED4}"/>
      </w:docPartPr>
      <w:docPartBody>
        <w:p w:rsidR="00000000" w:rsidRDefault="00EE3267">
          <w:pPr>
            <w:pStyle w:val="8629891EDD2643AC8218B0B534E46FFB"/>
          </w:pPr>
          <w:r>
            <w:t>Discussion:</w:t>
          </w:r>
        </w:p>
      </w:docPartBody>
    </w:docPart>
    <w:docPart>
      <w:docPartPr>
        <w:name w:val="838863C6F79F404BA737A1EF35FF4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B610E-DBF2-4BA8-88A7-F7F80B98F98D}"/>
      </w:docPartPr>
      <w:docPartBody>
        <w:p w:rsidR="00000000" w:rsidRDefault="00EE3267">
          <w:pPr>
            <w:pStyle w:val="838863C6F79F404BA737A1EF35FF459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3E45CECBC16B41FDB226DB56C55EC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0D033-C481-4E69-AE9A-ECEB49D1F47A}"/>
      </w:docPartPr>
      <w:docPartBody>
        <w:p w:rsidR="00000000" w:rsidRDefault="00EE3267">
          <w:pPr>
            <w:pStyle w:val="3E45CECBC16B41FDB226DB56C55EC5CC"/>
          </w:pPr>
          <w:r>
            <w:t>Conclusions:</w:t>
          </w:r>
        </w:p>
      </w:docPartBody>
    </w:docPart>
    <w:docPart>
      <w:docPartPr>
        <w:name w:val="77E5E410FCE94C57903364BDFF911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539DF-DBD6-4DC3-A147-78DA3540301B}"/>
      </w:docPartPr>
      <w:docPartBody>
        <w:p w:rsidR="00000000" w:rsidRDefault="00EE3267">
          <w:pPr>
            <w:pStyle w:val="77E5E410FCE94C57903364BDFF911E7F"/>
          </w:pPr>
          <w:r>
            <w:t>Enter conclusions here.</w:t>
          </w:r>
        </w:p>
      </w:docPartBody>
    </w:docPart>
    <w:docPart>
      <w:docPartPr>
        <w:name w:val="2FABB71C53A840F387D60068FEDE2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90CD4-9189-4F4D-898B-BC324162AA1B}"/>
      </w:docPartPr>
      <w:docPartBody>
        <w:p w:rsidR="00000000" w:rsidRDefault="00EE3267">
          <w:pPr>
            <w:pStyle w:val="2FABB71C53A840F387D60068FEDE2EDD"/>
          </w:pPr>
          <w:r>
            <w:t>Action items</w:t>
          </w:r>
        </w:p>
      </w:docPartBody>
    </w:docPart>
    <w:docPart>
      <w:docPartPr>
        <w:name w:val="E016BB3490114686934FBF1990E62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30B3-3AF6-49FD-9A57-B87F148CC8FA}"/>
      </w:docPartPr>
      <w:docPartBody>
        <w:p w:rsidR="00000000" w:rsidRDefault="00EE3267">
          <w:pPr>
            <w:pStyle w:val="E016BB3490114686934FBF1990E627EF"/>
          </w:pPr>
          <w:r>
            <w:t>Person respo</w:t>
          </w:r>
          <w:r>
            <w:t>nsible</w:t>
          </w:r>
        </w:p>
      </w:docPartBody>
    </w:docPart>
    <w:docPart>
      <w:docPartPr>
        <w:name w:val="2628A6DEC284478CBF67E82A0A87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71D0-BC5C-4F85-B621-07F1A1CB68B9}"/>
      </w:docPartPr>
      <w:docPartBody>
        <w:p w:rsidR="00000000" w:rsidRDefault="00EE3267">
          <w:pPr>
            <w:pStyle w:val="2628A6DEC284478CBF67E82A0A873BE9"/>
          </w:pPr>
          <w:r>
            <w:t>Deadline</w:t>
          </w:r>
        </w:p>
      </w:docPartBody>
    </w:docPart>
    <w:docPart>
      <w:docPartPr>
        <w:name w:val="394AE067B52B44F18B016ABF06A5C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EBA72-B48C-48F1-B22E-D373B6743C8E}"/>
      </w:docPartPr>
      <w:docPartBody>
        <w:p w:rsidR="00000000" w:rsidRDefault="00EE3267">
          <w:pPr>
            <w:pStyle w:val="394AE067B52B44F18B016ABF06A5C357"/>
          </w:pPr>
          <w:r>
            <w:t>Enter action items here</w:t>
          </w:r>
        </w:p>
      </w:docPartBody>
    </w:docPart>
    <w:docPart>
      <w:docPartPr>
        <w:name w:val="142C1AC85AF046EDB33B2FF640B14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A755B-3E3B-41CF-BFF2-002314492BED}"/>
      </w:docPartPr>
      <w:docPartBody>
        <w:p w:rsidR="00000000" w:rsidRDefault="00EE3267">
          <w:pPr>
            <w:pStyle w:val="142C1AC85AF046EDB33B2FF640B1469A"/>
          </w:pPr>
          <w:r>
            <w:t>Enter person responsible here</w:t>
          </w:r>
        </w:p>
      </w:docPartBody>
    </w:docPart>
    <w:docPart>
      <w:docPartPr>
        <w:name w:val="8A1B1D1AB5EF4A389EBB544CB2A2D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2115-13AE-4DE3-B9B7-9F92E007C7B4}"/>
      </w:docPartPr>
      <w:docPartBody>
        <w:p w:rsidR="00000000" w:rsidRDefault="00EE3267">
          <w:pPr>
            <w:pStyle w:val="8A1B1D1AB5EF4A389EBB544CB2A2D19D"/>
          </w:pPr>
          <w:r>
            <w:t>Enter deadline here</w:t>
          </w:r>
        </w:p>
      </w:docPartBody>
    </w:docPart>
    <w:docPart>
      <w:docPartPr>
        <w:name w:val="675D64362C184D0B9B184F897BA52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0CDF7-0AC4-4F63-8ECD-35D8943A9963}"/>
      </w:docPartPr>
      <w:docPartBody>
        <w:p w:rsidR="00000000" w:rsidRDefault="00EE3267">
          <w:pPr>
            <w:pStyle w:val="675D64362C184D0B9B184F897BA527C9"/>
          </w:pPr>
          <w:r>
            <w:t>Enter action items here</w:t>
          </w:r>
        </w:p>
      </w:docPartBody>
    </w:docPart>
    <w:docPart>
      <w:docPartPr>
        <w:name w:val="31797DDDF7A3419499802F309A42B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39703-0BCC-40A6-814D-8D6358E5E355}"/>
      </w:docPartPr>
      <w:docPartBody>
        <w:p w:rsidR="00000000" w:rsidRDefault="00EE3267">
          <w:pPr>
            <w:pStyle w:val="31797DDDF7A3419499802F309A42B371"/>
          </w:pPr>
          <w:r>
            <w:t>Enter person responsible here</w:t>
          </w:r>
        </w:p>
      </w:docPartBody>
    </w:docPart>
    <w:docPart>
      <w:docPartPr>
        <w:name w:val="8708A89B70E54E0182EA1CECAD404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A5037-FD1F-4E66-B47D-6E0AA23CD53D}"/>
      </w:docPartPr>
      <w:docPartBody>
        <w:p w:rsidR="00000000" w:rsidRDefault="00EE3267">
          <w:pPr>
            <w:pStyle w:val="8708A89B70E54E0182EA1CECAD4046E5"/>
          </w:pPr>
          <w:r>
            <w:t>Enter deadline here</w:t>
          </w:r>
        </w:p>
      </w:docPartBody>
    </w:docPart>
    <w:docPart>
      <w:docPartPr>
        <w:name w:val="16CE70DA763844D7AD89852F20119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E0E71-E8E3-4E2F-8EFA-16DD8CDC9974}"/>
      </w:docPartPr>
      <w:docPartBody>
        <w:p w:rsidR="00000000" w:rsidRDefault="00EE3267">
          <w:pPr>
            <w:pStyle w:val="16CE70DA763844D7AD89852F201190F6"/>
          </w:pPr>
          <w:r>
            <w:t>Enter action items here</w:t>
          </w:r>
        </w:p>
      </w:docPartBody>
    </w:docPart>
    <w:docPart>
      <w:docPartPr>
        <w:name w:val="5C7BD22BD0224EEEB089E993CF1D8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524D-8030-4F49-BF7C-1EFE8BDCCF79}"/>
      </w:docPartPr>
      <w:docPartBody>
        <w:p w:rsidR="00000000" w:rsidRDefault="00EE3267">
          <w:pPr>
            <w:pStyle w:val="5C7BD22BD0224EEEB089E993CF1D86D0"/>
          </w:pPr>
          <w:r>
            <w:t>Enter person responsible here</w:t>
          </w:r>
        </w:p>
      </w:docPartBody>
    </w:docPart>
    <w:docPart>
      <w:docPartPr>
        <w:name w:val="9927D7FC6A4F46229BD06C3B5302A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9DE47-1A4C-4D47-B141-5012EF467839}"/>
      </w:docPartPr>
      <w:docPartBody>
        <w:p w:rsidR="00000000" w:rsidRDefault="00EE3267">
          <w:pPr>
            <w:pStyle w:val="9927D7FC6A4F46229BD06C3B5302A810"/>
          </w:pPr>
          <w:r>
            <w:t>Enter deadline here</w:t>
          </w:r>
        </w:p>
      </w:docPartBody>
    </w:docPart>
    <w:docPart>
      <w:docPartPr>
        <w:name w:val="9BF0519868BC46A1938C16697817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CA36F-7925-430A-9383-67D1C58338B7}"/>
      </w:docPartPr>
      <w:docPartBody>
        <w:p w:rsidR="00000000" w:rsidRDefault="00EE3267">
          <w:pPr>
            <w:pStyle w:val="9BF0519868BC46A1938C16697817BA6F"/>
          </w:pPr>
          <w:r>
            <w:t>Other Information</w:t>
          </w:r>
        </w:p>
      </w:docPartBody>
    </w:docPart>
    <w:docPart>
      <w:docPartPr>
        <w:name w:val="8E4830DACD7D4F3DBCFD258F0DA7D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2F9F1-E468-4B71-A1FF-29B2782CC774}"/>
      </w:docPartPr>
      <w:docPartBody>
        <w:p w:rsidR="00000000" w:rsidRDefault="00EE3267">
          <w:pPr>
            <w:pStyle w:val="8E4830DACD7D4F3DBCFD258F0DA7D4C3"/>
          </w:pPr>
          <w:r>
            <w:t>Observers:</w:t>
          </w:r>
        </w:p>
      </w:docPartBody>
    </w:docPart>
    <w:docPart>
      <w:docPartPr>
        <w:name w:val="FA9DED778A3D4B0FB5596062C2A82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8D22-ECBD-4CC1-BC9C-4B88D6B7D4B1}"/>
      </w:docPartPr>
      <w:docPartBody>
        <w:p w:rsidR="00000000" w:rsidRDefault="00EE3267">
          <w:pPr>
            <w:pStyle w:val="FA9DED778A3D4B0FB5596062C2A82FE2"/>
          </w:pPr>
          <w:r>
            <w:t>Resources:</w:t>
          </w:r>
        </w:p>
      </w:docPartBody>
    </w:docPart>
    <w:docPart>
      <w:docPartPr>
        <w:name w:val="A79061E522544F788DEAC294B6C1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49797-9C01-4F1E-93FE-6B92DC147378}"/>
      </w:docPartPr>
      <w:docPartBody>
        <w:p w:rsidR="00000000" w:rsidRDefault="00EE3267">
          <w:pPr>
            <w:pStyle w:val="A79061E522544F788DEAC294B6C146CC"/>
          </w:pPr>
          <w:r>
            <w:t>Enter resources here.</w:t>
          </w:r>
        </w:p>
      </w:docPartBody>
    </w:docPart>
    <w:docPart>
      <w:docPartPr>
        <w:name w:val="2130A24912364B20BCF168BA484DC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DF7A-695F-442D-9901-33248EA8B257}"/>
      </w:docPartPr>
      <w:docPartBody>
        <w:p w:rsidR="00000000" w:rsidRDefault="00EE3267">
          <w:pPr>
            <w:pStyle w:val="2130A24912364B20BCF168BA484DC6A7"/>
          </w:pPr>
          <w:r>
            <w:t>Special notes:</w:t>
          </w:r>
        </w:p>
      </w:docPartBody>
    </w:docPart>
    <w:docPart>
      <w:docPartPr>
        <w:name w:val="679928C2F94A463FA185A787F80F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ECB9B-0CFB-4216-A141-5A95F4D5BE84}"/>
      </w:docPartPr>
      <w:docPartBody>
        <w:p w:rsidR="00000000" w:rsidRDefault="00EE3267">
          <w:pPr>
            <w:pStyle w:val="679928C2F94A463FA185A787F80FE70C"/>
          </w:pPr>
          <w:r>
            <w:t>Enter any special notes here.</w:t>
          </w:r>
        </w:p>
      </w:docPartBody>
    </w:docPart>
    <w:docPart>
      <w:docPartPr>
        <w:name w:val="9E50AFCD02E44E168919572590ADA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7144D-885A-4F54-A0BC-6E73E5811878}"/>
      </w:docPartPr>
      <w:docPartBody>
        <w:p w:rsidR="00000000" w:rsidRDefault="00E136C0" w:rsidP="00E136C0">
          <w:pPr>
            <w:pStyle w:val="9E50AFCD02E44E168919572590ADA9F4"/>
          </w:pPr>
          <w:r>
            <w:t>Attendees:</w:t>
          </w:r>
        </w:p>
      </w:docPartBody>
    </w:docPart>
    <w:docPart>
      <w:docPartPr>
        <w:name w:val="416CD4A7A1AE4E54A6030F6818DD0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FC54-31E3-46A0-8B50-F3A316BF9A22}"/>
      </w:docPartPr>
      <w:docPartBody>
        <w:p w:rsidR="00000000" w:rsidRDefault="00E136C0" w:rsidP="00E136C0">
          <w:pPr>
            <w:pStyle w:val="416CD4A7A1AE4E54A6030F6818DD0584"/>
          </w:pPr>
          <w:r>
            <w:t>Please read:</w:t>
          </w:r>
        </w:p>
      </w:docPartBody>
    </w:docPart>
    <w:docPart>
      <w:docPartPr>
        <w:name w:val="CFBE8A3CAD0243C68C94DB10B9B73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9918-4C96-475C-91BB-7DCEC17AF2E1}"/>
      </w:docPartPr>
      <w:docPartBody>
        <w:p w:rsidR="00000000" w:rsidRDefault="00E136C0" w:rsidP="00E136C0">
          <w:pPr>
            <w:pStyle w:val="CFBE8A3CAD0243C68C94DB10B9B73F25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0"/>
    <w:rsid w:val="00E136C0"/>
    <w:rsid w:val="00E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305CE88024C58A5A2BDE89C406D1A">
    <w:name w:val="22B305CE88024C58A5A2BDE89C406D1A"/>
  </w:style>
  <w:style w:type="paragraph" w:customStyle="1" w:styleId="37E730238B014861A29B4C824192AA5C">
    <w:name w:val="37E730238B014861A29B4C824192AA5C"/>
  </w:style>
  <w:style w:type="paragraph" w:customStyle="1" w:styleId="8E0F864AB008426C8F331F33566B2A3B">
    <w:name w:val="8E0F864AB008426C8F331F33566B2A3B"/>
  </w:style>
  <w:style w:type="paragraph" w:customStyle="1" w:styleId="102205CFBCF548B3A38428E64E9069F7">
    <w:name w:val="102205CFBCF548B3A38428E64E9069F7"/>
  </w:style>
  <w:style w:type="paragraph" w:customStyle="1" w:styleId="5FD52F4EF25146D79A4A40AD0C2635F0">
    <w:name w:val="5FD52F4EF25146D79A4A40AD0C2635F0"/>
  </w:style>
  <w:style w:type="paragraph" w:customStyle="1" w:styleId="996D6AAEB8D2484182DA73209F4D1507">
    <w:name w:val="996D6AAEB8D2484182DA73209F4D1507"/>
  </w:style>
  <w:style w:type="paragraph" w:customStyle="1" w:styleId="488C84816F664C8E99F4A9D7836FA043">
    <w:name w:val="488C84816F664C8E99F4A9D7836FA043"/>
  </w:style>
  <w:style w:type="paragraph" w:customStyle="1" w:styleId="417DD09DABAC4BA5B1F24DFBB61B3209">
    <w:name w:val="417DD09DABAC4BA5B1F24DFBB61B3209"/>
  </w:style>
  <w:style w:type="paragraph" w:customStyle="1" w:styleId="F15D22D0CFD748D88DA3031D9FBC54C8">
    <w:name w:val="F15D22D0CFD748D88DA3031D9FBC54C8"/>
  </w:style>
  <w:style w:type="paragraph" w:customStyle="1" w:styleId="321D4C78AFA04B36B7F64530C3F1B171">
    <w:name w:val="321D4C78AFA04B36B7F64530C3F1B171"/>
  </w:style>
  <w:style w:type="paragraph" w:customStyle="1" w:styleId="06160124C8C0417DB8BAFC40E6CB13A4">
    <w:name w:val="06160124C8C0417DB8BAFC40E6CB13A4"/>
  </w:style>
  <w:style w:type="paragraph" w:customStyle="1" w:styleId="3754935D30B24E96B7C5A24F7DCC4DCF">
    <w:name w:val="3754935D30B24E96B7C5A24F7DCC4DCF"/>
  </w:style>
  <w:style w:type="paragraph" w:customStyle="1" w:styleId="4E8AB2090F6C40828DE6E0AC3E85C015">
    <w:name w:val="4E8AB2090F6C40828DE6E0AC3E85C015"/>
  </w:style>
  <w:style w:type="paragraph" w:customStyle="1" w:styleId="BBB1F7B9B1BD43E48FA654D89F81EE5D">
    <w:name w:val="BBB1F7B9B1BD43E48FA654D89F81EE5D"/>
  </w:style>
  <w:style w:type="paragraph" w:customStyle="1" w:styleId="1468D883A3174C7CAC2A1623A74C4B7F">
    <w:name w:val="1468D883A3174C7CAC2A1623A74C4B7F"/>
  </w:style>
  <w:style w:type="paragraph" w:customStyle="1" w:styleId="4DA4D1E403B94149857C2E81D4179B37">
    <w:name w:val="4DA4D1E403B94149857C2E81D4179B37"/>
  </w:style>
  <w:style w:type="paragraph" w:customStyle="1" w:styleId="8B6505A236884308B79B78C97DD729FF">
    <w:name w:val="8B6505A236884308B79B78C97DD729FF"/>
  </w:style>
  <w:style w:type="paragraph" w:customStyle="1" w:styleId="9FBDDB29A24449D2A1F973728DF71958">
    <w:name w:val="9FBDDB29A24449D2A1F973728DF71958"/>
  </w:style>
  <w:style w:type="paragraph" w:customStyle="1" w:styleId="CCBE752FAD244DD686868D62CEEBD3E6">
    <w:name w:val="CCBE752FAD244DD686868D62CEEBD3E6"/>
  </w:style>
  <w:style w:type="paragraph" w:customStyle="1" w:styleId="4295E34A9C3748EEB0B8132112D0B674">
    <w:name w:val="4295E34A9C3748EEB0B8132112D0B674"/>
  </w:style>
  <w:style w:type="paragraph" w:customStyle="1" w:styleId="E0D6963EF4784E2CA3AB97E532424B22">
    <w:name w:val="E0D6963EF4784E2CA3AB97E532424B22"/>
  </w:style>
  <w:style w:type="paragraph" w:customStyle="1" w:styleId="0C52E94F64244D4BB00FAF53FF31D69B">
    <w:name w:val="0C52E94F64244D4BB00FAF53FF31D69B"/>
  </w:style>
  <w:style w:type="paragraph" w:customStyle="1" w:styleId="463C88D05C6547AFA13D0AF28502CC6C">
    <w:name w:val="463C88D05C6547AFA13D0AF28502CC6C"/>
  </w:style>
  <w:style w:type="paragraph" w:customStyle="1" w:styleId="A0AA7E0079C4488891900FE057A03A9D">
    <w:name w:val="A0AA7E0079C4488891900FE057A03A9D"/>
  </w:style>
  <w:style w:type="paragraph" w:customStyle="1" w:styleId="D9CB65CF68384452B13ADC1BFCE832DC">
    <w:name w:val="D9CB65CF68384452B13ADC1BFCE832DC"/>
  </w:style>
  <w:style w:type="paragraph" w:customStyle="1" w:styleId="9BF13C5A7A7D46AC8102B394EF6C72BB">
    <w:name w:val="9BF13C5A7A7D46AC8102B394EF6C72BB"/>
  </w:style>
  <w:style w:type="paragraph" w:customStyle="1" w:styleId="6B0ADBD9759E4E619AA7AE6C759406A1">
    <w:name w:val="6B0ADBD9759E4E619AA7AE6C759406A1"/>
  </w:style>
  <w:style w:type="paragraph" w:customStyle="1" w:styleId="C8DC3D9F1D404CFF8DCFD83D9948FE16">
    <w:name w:val="C8DC3D9F1D404CFF8DCFD83D9948FE16"/>
  </w:style>
  <w:style w:type="paragraph" w:customStyle="1" w:styleId="E9D3F4EFF4A2474BAB0F853535838BDC">
    <w:name w:val="E9D3F4EFF4A2474BAB0F853535838BDC"/>
  </w:style>
  <w:style w:type="paragraph" w:customStyle="1" w:styleId="F7671B5507F54C518B8FBFBE2EACA5C6">
    <w:name w:val="F7671B5507F54C518B8FBFBE2EACA5C6"/>
  </w:style>
  <w:style w:type="paragraph" w:customStyle="1" w:styleId="E809176A9067459C95E13B36E628225E">
    <w:name w:val="E809176A9067459C95E13B36E628225E"/>
  </w:style>
  <w:style w:type="paragraph" w:customStyle="1" w:styleId="B5DF0A3C5E9543138AA789972A4D4091">
    <w:name w:val="B5DF0A3C5E9543138AA789972A4D4091"/>
  </w:style>
  <w:style w:type="paragraph" w:customStyle="1" w:styleId="513FF697140C4B35BD596BFC1F1D16A2">
    <w:name w:val="513FF697140C4B35BD596BFC1F1D16A2"/>
  </w:style>
  <w:style w:type="paragraph" w:customStyle="1" w:styleId="81F73B8788CD4A5BBE8A100B56C1758E">
    <w:name w:val="81F73B8788CD4A5BBE8A100B56C1758E"/>
  </w:style>
  <w:style w:type="paragraph" w:customStyle="1" w:styleId="CC92352A6C7A489DB3DBB12C3689CB65">
    <w:name w:val="CC92352A6C7A489DB3DBB12C3689CB65"/>
  </w:style>
  <w:style w:type="paragraph" w:customStyle="1" w:styleId="9E30F27661474DF7B353A1566ABF55AF">
    <w:name w:val="9E30F27661474DF7B353A1566ABF55AF"/>
  </w:style>
  <w:style w:type="paragraph" w:customStyle="1" w:styleId="DD5917BC6BD0465BAC66684944801924">
    <w:name w:val="DD5917BC6BD0465BAC66684944801924"/>
  </w:style>
  <w:style w:type="paragraph" w:customStyle="1" w:styleId="887DCD237371498EA1DD847987CDE926">
    <w:name w:val="887DCD237371498EA1DD847987CDE926"/>
  </w:style>
  <w:style w:type="paragraph" w:customStyle="1" w:styleId="617229E1C67740D9AE5FB89E13901CA6">
    <w:name w:val="617229E1C67740D9AE5FB89E13901CA6"/>
  </w:style>
  <w:style w:type="paragraph" w:customStyle="1" w:styleId="753A178781CB431C8F1632351BC7445F">
    <w:name w:val="753A178781CB431C8F1632351BC7445F"/>
  </w:style>
  <w:style w:type="paragraph" w:customStyle="1" w:styleId="C4E1B1CAF5394FE68121F7F0320222C1">
    <w:name w:val="C4E1B1CAF5394FE68121F7F0320222C1"/>
  </w:style>
  <w:style w:type="paragraph" w:customStyle="1" w:styleId="3298DCE61B5440DDB8EB77DF374F79C0">
    <w:name w:val="3298DCE61B5440DDB8EB77DF374F79C0"/>
  </w:style>
  <w:style w:type="paragraph" w:customStyle="1" w:styleId="3A9CFDB3669F44A8AC544F14880D3827">
    <w:name w:val="3A9CFDB3669F44A8AC544F14880D3827"/>
  </w:style>
  <w:style w:type="paragraph" w:customStyle="1" w:styleId="B7E751EBD6EE42BB8AC6931F1C106C1A">
    <w:name w:val="B7E751EBD6EE42BB8AC6931F1C106C1A"/>
  </w:style>
  <w:style w:type="paragraph" w:customStyle="1" w:styleId="1B59E300594F4BFC9DB12FBE7C3DECF3">
    <w:name w:val="1B59E300594F4BFC9DB12FBE7C3DECF3"/>
  </w:style>
  <w:style w:type="paragraph" w:customStyle="1" w:styleId="DB42D114ABCB4249A24019E6226AE20A">
    <w:name w:val="DB42D114ABCB4249A24019E6226AE20A"/>
  </w:style>
  <w:style w:type="paragraph" w:customStyle="1" w:styleId="72DB2913F8CA47D0A10731545C1F68CF">
    <w:name w:val="72DB2913F8CA47D0A10731545C1F68CF"/>
  </w:style>
  <w:style w:type="paragraph" w:customStyle="1" w:styleId="E7DFFA5B8DDE46B2980820EA129B5F19">
    <w:name w:val="E7DFFA5B8DDE46B2980820EA129B5F19"/>
  </w:style>
  <w:style w:type="paragraph" w:customStyle="1" w:styleId="BF174A158EEB414A882A8933039FD4B0">
    <w:name w:val="BF174A158EEB414A882A8933039FD4B0"/>
  </w:style>
  <w:style w:type="paragraph" w:customStyle="1" w:styleId="0B72B9565999476680E38011122F1EB7">
    <w:name w:val="0B72B9565999476680E38011122F1EB7"/>
  </w:style>
  <w:style w:type="paragraph" w:customStyle="1" w:styleId="56688783FFD9420586355B9C9315323E">
    <w:name w:val="56688783FFD9420586355B9C9315323E"/>
  </w:style>
  <w:style w:type="paragraph" w:customStyle="1" w:styleId="64AA452DA13F43E781260968F332BBD1">
    <w:name w:val="64AA452DA13F43E781260968F332BBD1"/>
  </w:style>
  <w:style w:type="paragraph" w:customStyle="1" w:styleId="1BE9B6DF43B94AF598B6E189B7941074">
    <w:name w:val="1BE9B6DF43B94AF598B6E189B7941074"/>
  </w:style>
  <w:style w:type="paragraph" w:customStyle="1" w:styleId="3CD8AE728886406BABF77120468DAC1D">
    <w:name w:val="3CD8AE728886406BABF77120468DAC1D"/>
  </w:style>
  <w:style w:type="paragraph" w:customStyle="1" w:styleId="701FDF10A96548F6BB17E849ED398ADF">
    <w:name w:val="701FDF10A96548F6BB17E849ED398ADF"/>
  </w:style>
  <w:style w:type="paragraph" w:customStyle="1" w:styleId="EB769FFC36FC474B8C064521023BEB24">
    <w:name w:val="EB769FFC36FC474B8C064521023BEB24"/>
  </w:style>
  <w:style w:type="paragraph" w:customStyle="1" w:styleId="28291C713A294ABE9D06227AB6F4D53C">
    <w:name w:val="28291C713A294ABE9D06227AB6F4D53C"/>
  </w:style>
  <w:style w:type="paragraph" w:customStyle="1" w:styleId="C61DFA84F57E49D993A341A076297D7E">
    <w:name w:val="C61DFA84F57E49D993A341A076297D7E"/>
  </w:style>
  <w:style w:type="paragraph" w:customStyle="1" w:styleId="311C14A916214EA78D78C5EE694DB9F4">
    <w:name w:val="311C14A916214EA78D78C5EE694DB9F4"/>
  </w:style>
  <w:style w:type="paragraph" w:customStyle="1" w:styleId="5EDA7B566E7F4A0AB49874155965DC37">
    <w:name w:val="5EDA7B566E7F4A0AB49874155965DC37"/>
  </w:style>
  <w:style w:type="paragraph" w:customStyle="1" w:styleId="A638F6A7A3634886A1D150BEE096F1AC">
    <w:name w:val="A638F6A7A3634886A1D150BEE096F1AC"/>
  </w:style>
  <w:style w:type="paragraph" w:customStyle="1" w:styleId="02776B9AD0DF4DB7A67DA6E32D8C2D61">
    <w:name w:val="02776B9AD0DF4DB7A67DA6E32D8C2D61"/>
  </w:style>
  <w:style w:type="paragraph" w:customStyle="1" w:styleId="1E47B1710AC94E4AA60CAA11681E664D">
    <w:name w:val="1E47B1710AC94E4AA60CAA11681E664D"/>
  </w:style>
  <w:style w:type="paragraph" w:customStyle="1" w:styleId="2BF0357CC4004EA9884CCE3510211D6A">
    <w:name w:val="2BF0357CC4004EA9884CCE3510211D6A"/>
  </w:style>
  <w:style w:type="paragraph" w:customStyle="1" w:styleId="468F51718312492BAB032425EC85A7A7">
    <w:name w:val="468F51718312492BAB032425EC85A7A7"/>
  </w:style>
  <w:style w:type="paragraph" w:customStyle="1" w:styleId="8629891EDD2643AC8218B0B534E46FFB">
    <w:name w:val="8629891EDD2643AC8218B0B534E46FFB"/>
  </w:style>
  <w:style w:type="paragraph" w:customStyle="1" w:styleId="838863C6F79F404BA737A1EF35FF4596">
    <w:name w:val="838863C6F79F404BA737A1EF35FF4596"/>
  </w:style>
  <w:style w:type="paragraph" w:customStyle="1" w:styleId="3E45CECBC16B41FDB226DB56C55EC5CC">
    <w:name w:val="3E45CECBC16B41FDB226DB56C55EC5CC"/>
  </w:style>
  <w:style w:type="paragraph" w:customStyle="1" w:styleId="77E5E410FCE94C57903364BDFF911E7F">
    <w:name w:val="77E5E410FCE94C57903364BDFF911E7F"/>
  </w:style>
  <w:style w:type="paragraph" w:customStyle="1" w:styleId="2FABB71C53A840F387D60068FEDE2EDD">
    <w:name w:val="2FABB71C53A840F387D60068FEDE2EDD"/>
  </w:style>
  <w:style w:type="paragraph" w:customStyle="1" w:styleId="E016BB3490114686934FBF1990E627EF">
    <w:name w:val="E016BB3490114686934FBF1990E627EF"/>
  </w:style>
  <w:style w:type="paragraph" w:customStyle="1" w:styleId="2628A6DEC284478CBF67E82A0A873BE9">
    <w:name w:val="2628A6DEC284478CBF67E82A0A873BE9"/>
  </w:style>
  <w:style w:type="paragraph" w:customStyle="1" w:styleId="394AE067B52B44F18B016ABF06A5C357">
    <w:name w:val="394AE067B52B44F18B016ABF06A5C357"/>
  </w:style>
  <w:style w:type="paragraph" w:customStyle="1" w:styleId="142C1AC85AF046EDB33B2FF640B1469A">
    <w:name w:val="142C1AC85AF046EDB33B2FF640B1469A"/>
  </w:style>
  <w:style w:type="paragraph" w:customStyle="1" w:styleId="8A1B1D1AB5EF4A389EBB544CB2A2D19D">
    <w:name w:val="8A1B1D1AB5EF4A389EBB544CB2A2D19D"/>
  </w:style>
  <w:style w:type="paragraph" w:customStyle="1" w:styleId="675D64362C184D0B9B184F897BA527C9">
    <w:name w:val="675D64362C184D0B9B184F897BA527C9"/>
  </w:style>
  <w:style w:type="paragraph" w:customStyle="1" w:styleId="31797DDDF7A3419499802F309A42B371">
    <w:name w:val="31797DDDF7A3419499802F309A42B371"/>
  </w:style>
  <w:style w:type="paragraph" w:customStyle="1" w:styleId="8708A89B70E54E0182EA1CECAD4046E5">
    <w:name w:val="8708A89B70E54E0182EA1CECAD4046E5"/>
  </w:style>
  <w:style w:type="paragraph" w:customStyle="1" w:styleId="16CE70DA763844D7AD89852F201190F6">
    <w:name w:val="16CE70DA763844D7AD89852F201190F6"/>
  </w:style>
  <w:style w:type="paragraph" w:customStyle="1" w:styleId="5C7BD22BD0224EEEB089E993CF1D86D0">
    <w:name w:val="5C7BD22BD0224EEEB089E993CF1D86D0"/>
  </w:style>
  <w:style w:type="paragraph" w:customStyle="1" w:styleId="9927D7FC6A4F46229BD06C3B5302A810">
    <w:name w:val="9927D7FC6A4F46229BD06C3B5302A810"/>
  </w:style>
  <w:style w:type="paragraph" w:customStyle="1" w:styleId="9BF0519868BC46A1938C16697817BA6F">
    <w:name w:val="9BF0519868BC46A1938C16697817BA6F"/>
  </w:style>
  <w:style w:type="paragraph" w:customStyle="1" w:styleId="8E4830DACD7D4F3DBCFD258F0DA7D4C3">
    <w:name w:val="8E4830DACD7D4F3DBCFD258F0DA7D4C3"/>
  </w:style>
  <w:style w:type="paragraph" w:customStyle="1" w:styleId="E8C4D07A42DF4453B671554F21A97724">
    <w:name w:val="E8C4D07A42DF4453B671554F21A97724"/>
  </w:style>
  <w:style w:type="paragraph" w:customStyle="1" w:styleId="FA9DED778A3D4B0FB5596062C2A82FE2">
    <w:name w:val="FA9DED778A3D4B0FB5596062C2A82FE2"/>
  </w:style>
  <w:style w:type="paragraph" w:customStyle="1" w:styleId="A79061E522544F788DEAC294B6C146CC">
    <w:name w:val="A79061E522544F788DEAC294B6C146CC"/>
  </w:style>
  <w:style w:type="paragraph" w:customStyle="1" w:styleId="2130A24912364B20BCF168BA484DC6A7">
    <w:name w:val="2130A24912364B20BCF168BA484DC6A7"/>
  </w:style>
  <w:style w:type="paragraph" w:customStyle="1" w:styleId="679928C2F94A463FA185A787F80FE70C">
    <w:name w:val="679928C2F94A463FA185A787F80FE70C"/>
  </w:style>
  <w:style w:type="paragraph" w:customStyle="1" w:styleId="5A7DC7F2455342AEBE527328546689FC">
    <w:name w:val="5A7DC7F2455342AEBE527328546689FC"/>
    <w:rsid w:val="00E136C0"/>
  </w:style>
  <w:style w:type="paragraph" w:customStyle="1" w:styleId="5AE6727B67924A21B8AE75D7004326D3">
    <w:name w:val="5AE6727B67924A21B8AE75D7004326D3"/>
    <w:rsid w:val="00E136C0"/>
  </w:style>
  <w:style w:type="paragraph" w:customStyle="1" w:styleId="18674038B7AA4F298F322D13BCA90F06">
    <w:name w:val="18674038B7AA4F298F322D13BCA90F06"/>
    <w:rsid w:val="00E136C0"/>
  </w:style>
  <w:style w:type="paragraph" w:customStyle="1" w:styleId="4444416985F74C20AF8BE95FB33BE53A">
    <w:name w:val="4444416985F74C20AF8BE95FB33BE53A"/>
    <w:rsid w:val="00E136C0"/>
  </w:style>
  <w:style w:type="paragraph" w:customStyle="1" w:styleId="B52D31035EC34381BFDCCF726018DDF7">
    <w:name w:val="B52D31035EC34381BFDCCF726018DDF7"/>
    <w:rsid w:val="00E136C0"/>
  </w:style>
  <w:style w:type="paragraph" w:customStyle="1" w:styleId="9E50AFCD02E44E168919572590ADA9F4">
    <w:name w:val="9E50AFCD02E44E168919572590ADA9F4"/>
    <w:rsid w:val="00E136C0"/>
  </w:style>
  <w:style w:type="paragraph" w:customStyle="1" w:styleId="416CD4A7A1AE4E54A6030F6818DD0584">
    <w:name w:val="416CD4A7A1AE4E54A6030F6818DD0584"/>
    <w:rsid w:val="00E136C0"/>
  </w:style>
  <w:style w:type="paragraph" w:customStyle="1" w:styleId="71707862317A4EC4A32D64AC9B86E0C7">
    <w:name w:val="71707862317A4EC4A32D64AC9B86E0C7"/>
    <w:rsid w:val="00E136C0"/>
  </w:style>
  <w:style w:type="paragraph" w:customStyle="1" w:styleId="CFBE8A3CAD0243C68C94DB10B9B73F25">
    <w:name w:val="CFBE8A3CAD0243C68C94DB10B9B73F25"/>
    <w:rsid w:val="00E136C0"/>
  </w:style>
  <w:style w:type="paragraph" w:customStyle="1" w:styleId="7694F8131A424A68B2B1D7426FF4CD8A">
    <w:name w:val="7694F8131A424A68B2B1D7426FF4CD8A"/>
    <w:rsid w:val="00E136C0"/>
  </w:style>
  <w:style w:type="paragraph" w:customStyle="1" w:styleId="A2D15FCB049440C4B32ACAF839910C4E">
    <w:name w:val="A2D15FCB049440C4B32ACAF839910C4E"/>
    <w:rsid w:val="00E136C0"/>
  </w:style>
  <w:style w:type="paragraph" w:customStyle="1" w:styleId="2EDAA3A7D6F143498BD89A1FF86CE990">
    <w:name w:val="2EDAA3A7D6F143498BD89A1FF86CE990"/>
    <w:rsid w:val="00E136C0"/>
  </w:style>
  <w:style w:type="paragraph" w:customStyle="1" w:styleId="06FFB917039E4C9EB535C58F0651CC12">
    <w:name w:val="06FFB917039E4C9EB535C58F0651CC12"/>
    <w:rsid w:val="00E136C0"/>
  </w:style>
  <w:style w:type="paragraph" w:customStyle="1" w:styleId="602D269F756A4FD88309BAA820E01155">
    <w:name w:val="602D269F756A4FD88309BAA820E01155"/>
    <w:rsid w:val="00E136C0"/>
  </w:style>
  <w:style w:type="paragraph" w:customStyle="1" w:styleId="1D7F5E0048C74BD88101DA1393E7582E">
    <w:name w:val="1D7F5E0048C74BD88101DA1393E7582E"/>
    <w:rsid w:val="00E136C0"/>
  </w:style>
  <w:style w:type="paragraph" w:customStyle="1" w:styleId="8A2C8A6E6BC94977BC6393D247F4D9CC">
    <w:name w:val="8A2C8A6E6BC94977BC6393D247F4D9CC"/>
    <w:rsid w:val="00E136C0"/>
  </w:style>
  <w:style w:type="paragraph" w:customStyle="1" w:styleId="CFD39A0C521043EEA779CDCF3733DC6A">
    <w:name w:val="CFD39A0C521043EEA779CDCF3733DC6A"/>
    <w:rsid w:val="00E136C0"/>
  </w:style>
  <w:style w:type="paragraph" w:customStyle="1" w:styleId="AADFB3C482424A2B90D4749560F897F6">
    <w:name w:val="AADFB3C482424A2B90D4749560F897F6"/>
    <w:rsid w:val="00E136C0"/>
  </w:style>
  <w:style w:type="paragraph" w:customStyle="1" w:styleId="0A60F6BAFCC1478C9A50D8A0CBACE41D">
    <w:name w:val="0A60F6BAFCC1478C9A50D8A0CBACE41D"/>
    <w:rsid w:val="00E136C0"/>
  </w:style>
  <w:style w:type="paragraph" w:customStyle="1" w:styleId="AB1516AE6CB3470F93126DAA7E5953E0">
    <w:name w:val="AB1516AE6CB3470F93126DAA7E5953E0"/>
    <w:rsid w:val="00E136C0"/>
  </w:style>
  <w:style w:type="paragraph" w:customStyle="1" w:styleId="0AC94983AE3F4B91A40AA5E51DEC0814">
    <w:name w:val="0AC94983AE3F4B91A40AA5E51DEC0814"/>
    <w:rsid w:val="00E136C0"/>
  </w:style>
  <w:style w:type="paragraph" w:customStyle="1" w:styleId="D34B34D3C2E64D70BAFF873859846048">
    <w:name w:val="D34B34D3C2E64D70BAFF873859846048"/>
    <w:rsid w:val="00E136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minutes.dotx</Template>
  <TotalTime>31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Miten patel</dc:creator>
  <cp:keywords/>
  <dc:description/>
  <cp:lastModifiedBy>Miten Patel</cp:lastModifiedBy>
  <cp:revision>1</cp:revision>
  <dcterms:created xsi:type="dcterms:W3CDTF">2022-04-15T22:40:00Z</dcterms:created>
  <dcterms:modified xsi:type="dcterms:W3CDTF">2022-04-15T23:11:00Z</dcterms:modified>
  <cp:version/>
</cp:coreProperties>
</file>